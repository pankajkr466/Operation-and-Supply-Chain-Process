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A1A" w:rsidRPr="00730A1A" w:rsidRDefault="00730A1A" w:rsidP="00730A1A">
      <w:pPr>
        <w:pStyle w:val="NoSpacing"/>
        <w:ind w:left="720"/>
        <w:jc w:val="center"/>
        <w:rPr>
          <w:rFonts w:ascii="Times New Roman" w:hAnsi="Times New Roman"/>
          <w:b/>
          <w:sz w:val="28"/>
          <w:szCs w:val="24"/>
        </w:rPr>
      </w:pPr>
      <w:r w:rsidRPr="00730A1A">
        <w:rPr>
          <w:rFonts w:ascii="Times New Roman" w:hAnsi="Times New Roman"/>
          <w:b/>
          <w:sz w:val="28"/>
          <w:szCs w:val="24"/>
        </w:rPr>
        <w:t>Assignment</w:t>
      </w:r>
    </w:p>
    <w:p w:rsidR="00730A1A" w:rsidRPr="00730A1A" w:rsidRDefault="00730A1A" w:rsidP="00730A1A">
      <w:pPr>
        <w:pStyle w:val="NoSpacing"/>
        <w:ind w:left="720"/>
        <w:jc w:val="center"/>
        <w:rPr>
          <w:rFonts w:ascii="Times New Roman" w:hAnsi="Times New Roman"/>
          <w:b/>
          <w:sz w:val="28"/>
          <w:szCs w:val="24"/>
        </w:rPr>
      </w:pPr>
      <w:r w:rsidRPr="00730A1A">
        <w:rPr>
          <w:rFonts w:ascii="Times New Roman" w:hAnsi="Times New Roman"/>
          <w:b/>
          <w:sz w:val="28"/>
          <w:szCs w:val="24"/>
        </w:rPr>
        <w:t>Math Optimization I</w:t>
      </w:r>
      <w:r>
        <w:rPr>
          <w:rFonts w:ascii="Times New Roman" w:hAnsi="Times New Roman"/>
          <w:b/>
          <w:sz w:val="28"/>
          <w:szCs w:val="24"/>
        </w:rPr>
        <w:t>I</w:t>
      </w:r>
    </w:p>
    <w:p w:rsidR="00730A1A" w:rsidRPr="00730A1A" w:rsidRDefault="00730A1A" w:rsidP="00730A1A">
      <w:pPr>
        <w:pStyle w:val="NoSpacing"/>
        <w:ind w:left="720"/>
        <w:jc w:val="center"/>
        <w:rPr>
          <w:rFonts w:ascii="Times New Roman" w:hAnsi="Times New Roman"/>
          <w:b/>
          <w:sz w:val="28"/>
          <w:szCs w:val="24"/>
        </w:rPr>
      </w:pPr>
      <w:r w:rsidRPr="00730A1A">
        <w:rPr>
          <w:rFonts w:ascii="Times New Roman" w:hAnsi="Times New Roman"/>
          <w:b/>
          <w:sz w:val="28"/>
          <w:szCs w:val="24"/>
        </w:rPr>
        <w:t>ISM-6436 Operations &amp; Supply Chain Processes</w:t>
      </w:r>
    </w:p>
    <w:p w:rsidR="00730A1A" w:rsidRDefault="00730A1A" w:rsidP="00730A1A">
      <w:pPr>
        <w:pStyle w:val="NoSpacing"/>
        <w:ind w:left="720"/>
        <w:rPr>
          <w:rFonts w:ascii="Times New Roman" w:hAnsi="Times New Roman"/>
          <w:szCs w:val="24"/>
        </w:rPr>
      </w:pPr>
    </w:p>
    <w:p w:rsidR="00730A1A" w:rsidRDefault="00730A1A" w:rsidP="00730A1A">
      <w:pPr>
        <w:pStyle w:val="NoSpacing"/>
        <w:ind w:left="720"/>
        <w:rPr>
          <w:rFonts w:ascii="Times New Roman" w:hAnsi="Times New Roman"/>
          <w:szCs w:val="24"/>
        </w:rPr>
      </w:pPr>
    </w:p>
    <w:p w:rsidR="00CA3828" w:rsidRDefault="00CA3828" w:rsidP="000F1284">
      <w:pPr>
        <w:pStyle w:val="NoSpacing"/>
        <w:numPr>
          <w:ilvl w:val="0"/>
          <w:numId w:val="16"/>
        </w:numPr>
        <w:rPr>
          <w:rFonts w:ascii="Times New Roman" w:hAnsi="Times New Roman"/>
          <w:szCs w:val="24"/>
        </w:rPr>
      </w:pPr>
      <w:r>
        <w:rPr>
          <w:rFonts w:ascii="Times New Roman" w:hAnsi="Times New Roman"/>
          <w:szCs w:val="24"/>
        </w:rPr>
        <w:t>The Sentry Lock Corporation manufactures a popular commercial security lock at plants in Macon, Louisville, Detroit, and Phoenix.  The per-unit cost of production at each plant is $35.50, $37.50, $39.00, and $36.25 respectively while annual production capacity at each plant is 18,000, 15,000, 25,000, and 20,000.  Sentry’s locks are sold to retailers through wholesale distribut</w:t>
      </w:r>
      <w:r w:rsidR="00227C41">
        <w:rPr>
          <w:rFonts w:ascii="Times New Roman" w:hAnsi="Times New Roman"/>
          <w:szCs w:val="24"/>
        </w:rPr>
        <w:t>or</w:t>
      </w:r>
      <w:r>
        <w:rPr>
          <w:rFonts w:ascii="Times New Roman" w:hAnsi="Times New Roman"/>
          <w:szCs w:val="24"/>
        </w:rPr>
        <w:t xml:space="preserve"> in seven cities across the US.  </w:t>
      </w:r>
      <w:r w:rsidR="00227C41">
        <w:rPr>
          <w:rFonts w:ascii="Times New Roman" w:hAnsi="Times New Roman"/>
          <w:szCs w:val="24"/>
        </w:rPr>
        <w:t>Prices per unit are negotiated individually with the distributors and are given below.  Additionally, t</w:t>
      </w:r>
      <w:r>
        <w:rPr>
          <w:rFonts w:ascii="Times New Roman" w:hAnsi="Times New Roman"/>
          <w:szCs w:val="24"/>
        </w:rPr>
        <w:t xml:space="preserve">he unit cost of shipping from each plant to each distributor is summarized </w:t>
      </w:r>
      <w:r w:rsidR="00227C41">
        <w:rPr>
          <w:rFonts w:ascii="Times New Roman" w:hAnsi="Times New Roman"/>
          <w:szCs w:val="24"/>
        </w:rPr>
        <w:t>below along with the maximum demand for each distributor.  Total amounts shipped to distributors cannot exceed these amounts.</w:t>
      </w:r>
    </w:p>
    <w:p w:rsidR="00CA3828" w:rsidRDefault="00CA3828" w:rsidP="00CA3828">
      <w:pPr>
        <w:pStyle w:val="NoSpacing"/>
        <w:rPr>
          <w:rFonts w:ascii="Times New Roman" w:hAnsi="Times New Roman"/>
          <w:szCs w:val="24"/>
        </w:rPr>
      </w:pPr>
    </w:p>
    <w:tbl>
      <w:tblPr>
        <w:tblStyle w:val="TableGrid"/>
        <w:tblW w:w="0" w:type="auto"/>
        <w:tblLook w:val="04A0" w:firstRow="1" w:lastRow="0" w:firstColumn="1" w:lastColumn="0" w:noHBand="0" w:noVBand="1"/>
      </w:tblPr>
      <w:tblGrid>
        <w:gridCol w:w="1363"/>
        <w:gridCol w:w="1087"/>
        <w:gridCol w:w="1027"/>
        <w:gridCol w:w="1027"/>
        <w:gridCol w:w="1052"/>
        <w:gridCol w:w="1027"/>
        <w:gridCol w:w="1031"/>
        <w:gridCol w:w="1186"/>
      </w:tblGrid>
      <w:tr w:rsidR="00CA3828" w:rsidTr="006F14A6">
        <w:trPr>
          <w:trHeight w:val="199"/>
        </w:trPr>
        <w:tc>
          <w:tcPr>
            <w:tcW w:w="1193"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Distributors</w:t>
            </w:r>
          </w:p>
        </w:tc>
        <w:tc>
          <w:tcPr>
            <w:tcW w:w="1087" w:type="dxa"/>
            <w:vMerge w:val="restart"/>
            <w:tcBorders>
              <w:top w:val="single" w:sz="4" w:space="0" w:color="auto"/>
              <w:left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Tacoma</w:t>
            </w:r>
          </w:p>
        </w:tc>
        <w:tc>
          <w:tcPr>
            <w:tcW w:w="1027" w:type="dxa"/>
            <w:vMerge w:val="restart"/>
            <w:tcBorders>
              <w:top w:val="single" w:sz="4" w:space="0" w:color="auto"/>
              <w:left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San Diego</w:t>
            </w:r>
          </w:p>
        </w:tc>
        <w:tc>
          <w:tcPr>
            <w:tcW w:w="1027" w:type="dxa"/>
            <w:vMerge w:val="restart"/>
            <w:tcBorders>
              <w:top w:val="single" w:sz="4" w:space="0" w:color="auto"/>
              <w:left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Dallas</w:t>
            </w:r>
          </w:p>
        </w:tc>
        <w:tc>
          <w:tcPr>
            <w:tcW w:w="1052" w:type="dxa"/>
            <w:vMerge w:val="restart"/>
            <w:tcBorders>
              <w:top w:val="single" w:sz="4" w:space="0" w:color="auto"/>
              <w:left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Denver</w:t>
            </w:r>
          </w:p>
        </w:tc>
        <w:tc>
          <w:tcPr>
            <w:tcW w:w="1027" w:type="dxa"/>
            <w:vMerge w:val="restart"/>
            <w:tcBorders>
              <w:top w:val="single" w:sz="4" w:space="0" w:color="auto"/>
              <w:left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St. Louis</w:t>
            </w:r>
          </w:p>
        </w:tc>
        <w:tc>
          <w:tcPr>
            <w:tcW w:w="1031" w:type="dxa"/>
            <w:vMerge w:val="restart"/>
            <w:tcBorders>
              <w:top w:val="single" w:sz="4" w:space="0" w:color="auto"/>
              <w:left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Tampa</w:t>
            </w:r>
          </w:p>
        </w:tc>
        <w:tc>
          <w:tcPr>
            <w:tcW w:w="1186" w:type="dxa"/>
            <w:vMerge w:val="restart"/>
            <w:tcBorders>
              <w:top w:val="single" w:sz="4" w:space="0" w:color="auto"/>
              <w:left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Baltimore</w:t>
            </w:r>
          </w:p>
        </w:tc>
      </w:tr>
      <w:tr w:rsidR="00CA3828" w:rsidTr="006F14A6">
        <w:trPr>
          <w:trHeight w:val="199"/>
        </w:trPr>
        <w:tc>
          <w:tcPr>
            <w:tcW w:w="1193" w:type="dxa"/>
            <w:tcBorders>
              <w:top w:val="single" w:sz="4" w:space="0" w:color="auto"/>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r>
              <w:rPr>
                <w:rFonts w:ascii="Times New Roman" w:hAnsi="Times New Roman"/>
                <w:szCs w:val="24"/>
              </w:rPr>
              <w:t>Plants</w:t>
            </w:r>
          </w:p>
        </w:tc>
        <w:tc>
          <w:tcPr>
            <w:tcW w:w="1087" w:type="dxa"/>
            <w:vMerge/>
            <w:tcBorders>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p>
        </w:tc>
        <w:tc>
          <w:tcPr>
            <w:tcW w:w="1027" w:type="dxa"/>
            <w:vMerge/>
            <w:tcBorders>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p>
        </w:tc>
        <w:tc>
          <w:tcPr>
            <w:tcW w:w="1027" w:type="dxa"/>
            <w:vMerge/>
            <w:tcBorders>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p>
        </w:tc>
        <w:tc>
          <w:tcPr>
            <w:tcW w:w="1052" w:type="dxa"/>
            <w:vMerge/>
            <w:tcBorders>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p>
        </w:tc>
        <w:tc>
          <w:tcPr>
            <w:tcW w:w="1027" w:type="dxa"/>
            <w:vMerge/>
            <w:tcBorders>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p>
        </w:tc>
        <w:tc>
          <w:tcPr>
            <w:tcW w:w="1031" w:type="dxa"/>
            <w:vMerge/>
            <w:tcBorders>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p>
        </w:tc>
        <w:tc>
          <w:tcPr>
            <w:tcW w:w="1186" w:type="dxa"/>
            <w:vMerge/>
            <w:tcBorders>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p>
        </w:tc>
      </w:tr>
      <w:tr w:rsidR="00CA3828" w:rsidTr="00CA3828">
        <w:tc>
          <w:tcPr>
            <w:tcW w:w="1193"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Macon</w:t>
            </w:r>
          </w:p>
        </w:tc>
        <w:tc>
          <w:tcPr>
            <w:tcW w:w="108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2.50</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2.75</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1.75</w:t>
            </w:r>
          </w:p>
        </w:tc>
        <w:tc>
          <w:tcPr>
            <w:tcW w:w="1052"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2.00</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2.10</w:t>
            </w:r>
          </w:p>
        </w:tc>
        <w:tc>
          <w:tcPr>
            <w:tcW w:w="1031"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1.80</w:t>
            </w:r>
          </w:p>
        </w:tc>
        <w:tc>
          <w:tcPr>
            <w:tcW w:w="1186"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1.65</w:t>
            </w:r>
          </w:p>
        </w:tc>
      </w:tr>
      <w:tr w:rsidR="00CA3828" w:rsidTr="00CA3828">
        <w:tc>
          <w:tcPr>
            <w:tcW w:w="1193"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Louisville</w:t>
            </w:r>
          </w:p>
        </w:tc>
        <w:tc>
          <w:tcPr>
            <w:tcW w:w="108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1.85</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1.90</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1.50</w:t>
            </w:r>
          </w:p>
        </w:tc>
        <w:tc>
          <w:tcPr>
            <w:tcW w:w="1052"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1.60</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1.00</w:t>
            </w:r>
          </w:p>
        </w:tc>
        <w:tc>
          <w:tcPr>
            <w:tcW w:w="1031"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1.90</w:t>
            </w:r>
          </w:p>
        </w:tc>
        <w:tc>
          <w:tcPr>
            <w:tcW w:w="1186"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1.85</w:t>
            </w:r>
          </w:p>
        </w:tc>
      </w:tr>
      <w:tr w:rsidR="00CA3828" w:rsidTr="00CA3828">
        <w:tc>
          <w:tcPr>
            <w:tcW w:w="1193"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Detroit</w:t>
            </w:r>
          </w:p>
        </w:tc>
        <w:tc>
          <w:tcPr>
            <w:tcW w:w="108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2.30</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2.25</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1.85</w:t>
            </w:r>
          </w:p>
        </w:tc>
        <w:tc>
          <w:tcPr>
            <w:tcW w:w="1052"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1.25</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1.50</w:t>
            </w:r>
          </w:p>
        </w:tc>
        <w:tc>
          <w:tcPr>
            <w:tcW w:w="1031"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2.25</w:t>
            </w:r>
          </w:p>
        </w:tc>
        <w:tc>
          <w:tcPr>
            <w:tcW w:w="1186"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2.00</w:t>
            </w:r>
          </w:p>
        </w:tc>
      </w:tr>
      <w:tr w:rsidR="00CA3828" w:rsidTr="00CA3828">
        <w:tc>
          <w:tcPr>
            <w:tcW w:w="1193"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Phoenix</w:t>
            </w:r>
          </w:p>
        </w:tc>
        <w:tc>
          <w:tcPr>
            <w:tcW w:w="108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1.90</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.90</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1.60</w:t>
            </w:r>
          </w:p>
        </w:tc>
        <w:tc>
          <w:tcPr>
            <w:tcW w:w="1052"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1.75</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2.00</w:t>
            </w:r>
          </w:p>
        </w:tc>
        <w:tc>
          <w:tcPr>
            <w:tcW w:w="1031"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2.50</w:t>
            </w:r>
          </w:p>
        </w:tc>
        <w:tc>
          <w:tcPr>
            <w:tcW w:w="1186"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2.65</w:t>
            </w:r>
          </w:p>
        </w:tc>
      </w:tr>
      <w:tr w:rsidR="00CA3828" w:rsidTr="00CA3828">
        <w:tc>
          <w:tcPr>
            <w:tcW w:w="1193"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Maximum</w:t>
            </w:r>
          </w:p>
          <w:p w:rsidR="00CA3828" w:rsidRDefault="00CA3828">
            <w:pPr>
              <w:pStyle w:val="NoSpacing"/>
              <w:rPr>
                <w:rFonts w:ascii="Times New Roman" w:hAnsi="Times New Roman"/>
                <w:szCs w:val="24"/>
              </w:rPr>
            </w:pPr>
            <w:r>
              <w:rPr>
                <w:rFonts w:ascii="Times New Roman" w:hAnsi="Times New Roman"/>
                <w:szCs w:val="24"/>
              </w:rPr>
              <w:t>Demand</w:t>
            </w:r>
          </w:p>
        </w:tc>
        <w:tc>
          <w:tcPr>
            <w:tcW w:w="108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8,500</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14,500</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13,500</w:t>
            </w:r>
          </w:p>
        </w:tc>
        <w:tc>
          <w:tcPr>
            <w:tcW w:w="1052"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12,600</w:t>
            </w:r>
          </w:p>
        </w:tc>
        <w:tc>
          <w:tcPr>
            <w:tcW w:w="1027"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18,000</w:t>
            </w:r>
          </w:p>
        </w:tc>
        <w:tc>
          <w:tcPr>
            <w:tcW w:w="1031"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15,000</w:t>
            </w:r>
          </w:p>
        </w:tc>
        <w:tc>
          <w:tcPr>
            <w:tcW w:w="1186" w:type="dxa"/>
            <w:tcBorders>
              <w:top w:val="single" w:sz="4" w:space="0" w:color="auto"/>
              <w:left w:val="single" w:sz="4" w:space="0" w:color="auto"/>
              <w:bottom w:val="single" w:sz="4" w:space="0" w:color="auto"/>
              <w:right w:val="single" w:sz="4" w:space="0" w:color="auto"/>
            </w:tcBorders>
            <w:hideMark/>
          </w:tcPr>
          <w:p w:rsidR="00CA3828" w:rsidRDefault="00CA3828">
            <w:pPr>
              <w:pStyle w:val="NoSpacing"/>
              <w:rPr>
                <w:rFonts w:ascii="Times New Roman" w:hAnsi="Times New Roman"/>
                <w:szCs w:val="24"/>
              </w:rPr>
            </w:pPr>
            <w:r>
              <w:rPr>
                <w:rFonts w:ascii="Times New Roman" w:hAnsi="Times New Roman"/>
                <w:szCs w:val="24"/>
              </w:rPr>
              <w:t>9,000</w:t>
            </w:r>
          </w:p>
        </w:tc>
      </w:tr>
      <w:tr w:rsidR="00CA3828" w:rsidTr="00CA3828">
        <w:tc>
          <w:tcPr>
            <w:tcW w:w="1193" w:type="dxa"/>
            <w:tcBorders>
              <w:top w:val="single" w:sz="4" w:space="0" w:color="auto"/>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r>
              <w:rPr>
                <w:rFonts w:ascii="Times New Roman" w:hAnsi="Times New Roman"/>
                <w:szCs w:val="24"/>
              </w:rPr>
              <w:t>Price to</w:t>
            </w:r>
          </w:p>
          <w:p w:rsidR="00CA3828" w:rsidRDefault="00CA3828">
            <w:pPr>
              <w:pStyle w:val="NoSpacing"/>
              <w:rPr>
                <w:rFonts w:ascii="Times New Roman" w:hAnsi="Times New Roman"/>
                <w:szCs w:val="24"/>
              </w:rPr>
            </w:pPr>
            <w:r>
              <w:rPr>
                <w:rFonts w:ascii="Times New Roman" w:hAnsi="Times New Roman"/>
                <w:szCs w:val="24"/>
              </w:rPr>
              <w:t>Distributor</w:t>
            </w:r>
          </w:p>
        </w:tc>
        <w:tc>
          <w:tcPr>
            <w:tcW w:w="1087" w:type="dxa"/>
            <w:tcBorders>
              <w:top w:val="single" w:sz="4" w:space="0" w:color="auto"/>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r>
              <w:rPr>
                <w:rFonts w:ascii="Times New Roman" w:hAnsi="Times New Roman"/>
                <w:szCs w:val="24"/>
              </w:rPr>
              <w:t>$56</w:t>
            </w:r>
          </w:p>
        </w:tc>
        <w:tc>
          <w:tcPr>
            <w:tcW w:w="1027" w:type="dxa"/>
            <w:tcBorders>
              <w:top w:val="single" w:sz="4" w:space="0" w:color="auto"/>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r>
              <w:rPr>
                <w:rFonts w:ascii="Times New Roman" w:hAnsi="Times New Roman"/>
                <w:szCs w:val="24"/>
              </w:rPr>
              <w:t>$58</w:t>
            </w:r>
          </w:p>
        </w:tc>
        <w:tc>
          <w:tcPr>
            <w:tcW w:w="1027" w:type="dxa"/>
            <w:tcBorders>
              <w:top w:val="single" w:sz="4" w:space="0" w:color="auto"/>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r>
              <w:rPr>
                <w:rFonts w:ascii="Times New Roman" w:hAnsi="Times New Roman"/>
                <w:szCs w:val="24"/>
              </w:rPr>
              <w:t>$62</w:t>
            </w:r>
          </w:p>
        </w:tc>
        <w:tc>
          <w:tcPr>
            <w:tcW w:w="1052" w:type="dxa"/>
            <w:tcBorders>
              <w:top w:val="single" w:sz="4" w:space="0" w:color="auto"/>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r>
              <w:rPr>
                <w:rFonts w:ascii="Times New Roman" w:hAnsi="Times New Roman"/>
                <w:szCs w:val="24"/>
              </w:rPr>
              <w:t>$65</w:t>
            </w:r>
          </w:p>
        </w:tc>
        <w:tc>
          <w:tcPr>
            <w:tcW w:w="1027" w:type="dxa"/>
            <w:tcBorders>
              <w:top w:val="single" w:sz="4" w:space="0" w:color="auto"/>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r>
              <w:rPr>
                <w:rFonts w:ascii="Times New Roman" w:hAnsi="Times New Roman"/>
                <w:szCs w:val="24"/>
              </w:rPr>
              <w:t>$49</w:t>
            </w:r>
          </w:p>
        </w:tc>
        <w:tc>
          <w:tcPr>
            <w:tcW w:w="1031" w:type="dxa"/>
            <w:tcBorders>
              <w:top w:val="single" w:sz="4" w:space="0" w:color="auto"/>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r>
              <w:rPr>
                <w:rFonts w:ascii="Times New Roman" w:hAnsi="Times New Roman"/>
                <w:szCs w:val="24"/>
              </w:rPr>
              <w:t>$42</w:t>
            </w:r>
          </w:p>
        </w:tc>
        <w:tc>
          <w:tcPr>
            <w:tcW w:w="1186" w:type="dxa"/>
            <w:tcBorders>
              <w:top w:val="single" w:sz="4" w:space="0" w:color="auto"/>
              <w:left w:val="single" w:sz="4" w:space="0" w:color="auto"/>
              <w:bottom w:val="single" w:sz="4" w:space="0" w:color="auto"/>
              <w:right w:val="single" w:sz="4" w:space="0" w:color="auto"/>
            </w:tcBorders>
          </w:tcPr>
          <w:p w:rsidR="00CA3828" w:rsidRDefault="00CA3828">
            <w:pPr>
              <w:pStyle w:val="NoSpacing"/>
              <w:rPr>
                <w:rFonts w:ascii="Times New Roman" w:hAnsi="Times New Roman"/>
                <w:szCs w:val="24"/>
              </w:rPr>
            </w:pPr>
            <w:r>
              <w:rPr>
                <w:rFonts w:ascii="Times New Roman" w:hAnsi="Times New Roman"/>
                <w:szCs w:val="24"/>
              </w:rPr>
              <w:t>$52</w:t>
            </w:r>
          </w:p>
        </w:tc>
      </w:tr>
    </w:tbl>
    <w:p w:rsidR="00CA3828" w:rsidRDefault="00CA3828" w:rsidP="00CA3828">
      <w:pPr>
        <w:pStyle w:val="NoSpacing"/>
        <w:rPr>
          <w:rFonts w:ascii="Times New Roman" w:hAnsi="Times New Roman"/>
          <w:szCs w:val="24"/>
        </w:rPr>
      </w:pPr>
    </w:p>
    <w:p w:rsidR="00CA3828" w:rsidRDefault="00CA3828" w:rsidP="00555281">
      <w:pPr>
        <w:pStyle w:val="NoSpacing"/>
        <w:ind w:left="720"/>
        <w:rPr>
          <w:rFonts w:ascii="Times New Roman" w:hAnsi="Times New Roman"/>
          <w:szCs w:val="24"/>
        </w:rPr>
      </w:pPr>
      <w:r>
        <w:rPr>
          <w:rFonts w:ascii="Times New Roman" w:hAnsi="Times New Roman"/>
          <w:szCs w:val="24"/>
        </w:rPr>
        <w:t xml:space="preserve">Sentry wants to determine </w:t>
      </w:r>
      <w:r w:rsidR="00227C41">
        <w:rPr>
          <w:rFonts w:ascii="Times New Roman" w:hAnsi="Times New Roman"/>
          <w:szCs w:val="24"/>
        </w:rPr>
        <w:t xml:space="preserve">how to sell and ship locks from plants to distributors such that profit to Sentry is </w:t>
      </w:r>
      <w:r w:rsidR="0036021B">
        <w:rPr>
          <w:rFonts w:ascii="Times New Roman" w:hAnsi="Times New Roman"/>
          <w:szCs w:val="24"/>
        </w:rPr>
        <w:t>maximized</w:t>
      </w:r>
      <w:r w:rsidR="00227C41">
        <w:rPr>
          <w:rFonts w:ascii="Times New Roman" w:hAnsi="Times New Roman"/>
          <w:szCs w:val="24"/>
        </w:rPr>
        <w:t>.  Formulate and solve the appropriate spreadsheet model to determine this shipment pattern.</w:t>
      </w:r>
      <w:r>
        <w:rPr>
          <w:rFonts w:ascii="Times New Roman" w:hAnsi="Times New Roman"/>
          <w:szCs w:val="24"/>
        </w:rPr>
        <w:t xml:space="preserve"> </w:t>
      </w:r>
    </w:p>
    <w:p w:rsidR="00DA2BB6" w:rsidRDefault="00DA2BB6" w:rsidP="00555281">
      <w:pPr>
        <w:pStyle w:val="NoSpacing"/>
        <w:numPr>
          <w:ilvl w:val="0"/>
          <w:numId w:val="16"/>
        </w:numPr>
        <w:rPr>
          <w:rFonts w:ascii="Times New Roman" w:hAnsi="Times New Roman"/>
          <w:szCs w:val="24"/>
        </w:rPr>
      </w:pPr>
      <w:r>
        <w:rPr>
          <w:rFonts w:ascii="Times New Roman" w:hAnsi="Times New Roman"/>
          <w:szCs w:val="24"/>
        </w:rPr>
        <w:br w:type="page"/>
      </w:r>
    </w:p>
    <w:p w:rsidR="00CA3828" w:rsidRDefault="00CA3828" w:rsidP="00CA3828">
      <w:pPr>
        <w:pStyle w:val="NoSpacing"/>
        <w:rPr>
          <w:rFonts w:ascii="Times New Roman" w:hAnsi="Times New Roman"/>
          <w:szCs w:val="24"/>
        </w:rPr>
      </w:pPr>
    </w:p>
    <w:p w:rsidR="001439D2" w:rsidRDefault="00CA3828" w:rsidP="00555281">
      <w:pPr>
        <w:pStyle w:val="NoSpacing"/>
        <w:numPr>
          <w:ilvl w:val="0"/>
          <w:numId w:val="19"/>
        </w:numPr>
        <w:rPr>
          <w:rFonts w:ascii="Times New Roman" w:hAnsi="Times New Roman"/>
          <w:szCs w:val="24"/>
        </w:rPr>
      </w:pPr>
      <w:r>
        <w:rPr>
          <w:rFonts w:ascii="Times New Roman" w:hAnsi="Times New Roman"/>
          <w:szCs w:val="24"/>
        </w:rPr>
        <w:t xml:space="preserve">Fresh Fruits imports bananas </w:t>
      </w:r>
      <w:r w:rsidR="001439D2">
        <w:rPr>
          <w:rFonts w:ascii="Times New Roman" w:hAnsi="Times New Roman"/>
          <w:szCs w:val="24"/>
        </w:rPr>
        <w:t xml:space="preserve">each month </w:t>
      </w:r>
      <w:r>
        <w:rPr>
          <w:rFonts w:ascii="Times New Roman" w:hAnsi="Times New Roman"/>
          <w:szCs w:val="24"/>
        </w:rPr>
        <w:t>from Honduras and Costa Rica</w:t>
      </w:r>
      <w:r w:rsidR="001439D2">
        <w:rPr>
          <w:rFonts w:ascii="Times New Roman" w:hAnsi="Times New Roman"/>
          <w:szCs w:val="24"/>
        </w:rPr>
        <w:t>.  Fresh Fruits buys its bananas on the market in these countries each month from local producers.  This month the price of bananas is $820 per ton in Honduras and $860 per ton in Costa Rica.</w:t>
      </w:r>
    </w:p>
    <w:p w:rsidR="001439D2" w:rsidRDefault="001439D2" w:rsidP="00CA3828">
      <w:pPr>
        <w:pStyle w:val="NoSpacing"/>
        <w:rPr>
          <w:rFonts w:ascii="Times New Roman" w:hAnsi="Times New Roman"/>
          <w:szCs w:val="24"/>
        </w:rPr>
      </w:pPr>
    </w:p>
    <w:p w:rsidR="002851FD" w:rsidRDefault="001439D2" w:rsidP="00555281">
      <w:pPr>
        <w:pStyle w:val="NoSpacing"/>
        <w:ind w:left="720"/>
        <w:rPr>
          <w:rFonts w:ascii="Times New Roman" w:hAnsi="Times New Roman"/>
          <w:szCs w:val="24"/>
        </w:rPr>
      </w:pPr>
      <w:r>
        <w:rPr>
          <w:rFonts w:ascii="Times New Roman" w:hAnsi="Times New Roman"/>
          <w:szCs w:val="24"/>
        </w:rPr>
        <w:t>Fresh Fruits can bring banana</w:t>
      </w:r>
      <w:r w:rsidR="00655131">
        <w:rPr>
          <w:rFonts w:ascii="Times New Roman" w:hAnsi="Times New Roman"/>
          <w:szCs w:val="24"/>
        </w:rPr>
        <w:t xml:space="preserve">s into the US via warehouses it can lease in Miami, Houston, San Diego, and Wilmington, DE.  Monthly lease costs for import facilities in these cities is $250,000, and capacity for handling bananas at these facilities is no problem. Shipments are then made </w:t>
      </w:r>
      <w:r w:rsidR="002851FD">
        <w:rPr>
          <w:rFonts w:ascii="Times New Roman" w:hAnsi="Times New Roman"/>
          <w:szCs w:val="24"/>
        </w:rPr>
        <w:t xml:space="preserve">from these import facilities </w:t>
      </w:r>
      <w:r w:rsidR="00655131">
        <w:rPr>
          <w:rFonts w:ascii="Times New Roman" w:hAnsi="Times New Roman"/>
          <w:szCs w:val="24"/>
        </w:rPr>
        <w:t xml:space="preserve">to grocery retailers in </w:t>
      </w:r>
      <w:r w:rsidR="002851FD">
        <w:rPr>
          <w:rFonts w:ascii="Times New Roman" w:hAnsi="Times New Roman"/>
          <w:szCs w:val="24"/>
        </w:rPr>
        <w:t xml:space="preserve">those four </w:t>
      </w:r>
      <w:r w:rsidR="00655131">
        <w:rPr>
          <w:rFonts w:ascii="Times New Roman" w:hAnsi="Times New Roman"/>
          <w:szCs w:val="24"/>
        </w:rPr>
        <w:t xml:space="preserve">cities as well as grocers in Denver, </w:t>
      </w:r>
      <w:r w:rsidR="002851FD">
        <w:rPr>
          <w:rFonts w:ascii="Times New Roman" w:hAnsi="Times New Roman"/>
          <w:szCs w:val="24"/>
        </w:rPr>
        <w:t xml:space="preserve">Kansas City, Fort Worth, Chicago, and Portland, OR.  </w:t>
      </w:r>
      <w:r w:rsidR="00CA3828" w:rsidRPr="00655131">
        <w:rPr>
          <w:rFonts w:ascii="Times New Roman" w:hAnsi="Times New Roman"/>
          <w:szCs w:val="24"/>
        </w:rPr>
        <w:t>This month</w:t>
      </w:r>
      <w:r w:rsidR="00655131">
        <w:rPr>
          <w:rFonts w:ascii="Times New Roman" w:hAnsi="Times New Roman"/>
          <w:szCs w:val="24"/>
        </w:rPr>
        <w:t xml:space="preserve"> 200 tons</w:t>
      </w:r>
      <w:r w:rsidR="00CA3828" w:rsidRPr="00655131">
        <w:rPr>
          <w:rFonts w:ascii="Times New Roman" w:hAnsi="Times New Roman"/>
          <w:szCs w:val="24"/>
        </w:rPr>
        <w:t xml:space="preserve"> of bananas </w:t>
      </w:r>
      <w:r w:rsidR="00655131" w:rsidRPr="00655131">
        <w:rPr>
          <w:rFonts w:ascii="Times New Roman" w:hAnsi="Times New Roman"/>
          <w:szCs w:val="24"/>
        </w:rPr>
        <w:t xml:space="preserve">are expected to be available for purchase from trusted vendors in Honduras and 150 tons from similar vendors in Costa Rica.  </w:t>
      </w:r>
      <w:r w:rsidR="00655131">
        <w:rPr>
          <w:rFonts w:ascii="Times New Roman" w:hAnsi="Times New Roman"/>
          <w:szCs w:val="24"/>
        </w:rPr>
        <w:t xml:space="preserve"> </w:t>
      </w:r>
      <w:r w:rsidR="002851FD">
        <w:rPr>
          <w:rFonts w:ascii="Times New Roman" w:hAnsi="Times New Roman"/>
          <w:szCs w:val="24"/>
        </w:rPr>
        <w:t xml:space="preserve">The cost to transport bananas from Central America to the United States is estimated to be $2 per ton-mile, while the cost to move bananas from the import facilities to retail grocers will be $4 per ton-mile.  </w:t>
      </w:r>
    </w:p>
    <w:p w:rsidR="002851FD" w:rsidRDefault="002851FD" w:rsidP="00555281">
      <w:pPr>
        <w:pStyle w:val="NoSpacing"/>
        <w:ind w:left="720"/>
        <w:rPr>
          <w:rFonts w:ascii="Times New Roman" w:hAnsi="Times New Roman"/>
          <w:szCs w:val="24"/>
        </w:rPr>
      </w:pPr>
    </w:p>
    <w:p w:rsidR="00CA3828" w:rsidRDefault="00CA3828" w:rsidP="00555281">
      <w:pPr>
        <w:pStyle w:val="NoSpacing"/>
        <w:ind w:left="720"/>
        <w:rPr>
          <w:rFonts w:ascii="Times New Roman" w:hAnsi="Times New Roman"/>
          <w:szCs w:val="24"/>
        </w:rPr>
      </w:pPr>
      <w:r>
        <w:rPr>
          <w:rFonts w:ascii="Times New Roman" w:hAnsi="Times New Roman"/>
          <w:szCs w:val="24"/>
        </w:rPr>
        <w:t xml:space="preserve">Formulate </w:t>
      </w:r>
      <w:r w:rsidR="00655131">
        <w:rPr>
          <w:rFonts w:ascii="Times New Roman" w:hAnsi="Times New Roman"/>
          <w:szCs w:val="24"/>
        </w:rPr>
        <w:t>and solve a network model to 1)</w:t>
      </w:r>
      <w:r w:rsidR="002851FD">
        <w:rPr>
          <w:rFonts w:ascii="Times New Roman" w:hAnsi="Times New Roman"/>
          <w:szCs w:val="24"/>
        </w:rPr>
        <w:t xml:space="preserve"> </w:t>
      </w:r>
      <w:r w:rsidR="00655131">
        <w:rPr>
          <w:rFonts w:ascii="Times New Roman" w:hAnsi="Times New Roman"/>
          <w:szCs w:val="24"/>
        </w:rPr>
        <w:t>determine how many pounds of banan</w:t>
      </w:r>
      <w:r>
        <w:rPr>
          <w:rFonts w:ascii="Times New Roman" w:hAnsi="Times New Roman"/>
          <w:szCs w:val="24"/>
        </w:rPr>
        <w:t>a</w:t>
      </w:r>
      <w:r w:rsidR="00655131">
        <w:rPr>
          <w:rFonts w:ascii="Times New Roman" w:hAnsi="Times New Roman"/>
          <w:szCs w:val="24"/>
        </w:rPr>
        <w:t>s should be purchased from Honduras and Costa Rica this month, 2) which potential import facilities should be leased, 3) how many pounds of bananas should be shipped into each of these facilities, and 4) how bananas should be distributed from these facilities to retail grocers.  The goal of your model should be to design a supply chain system to minimize this month’s total cost of buying and transporting bananas for Fresh Fruits.</w:t>
      </w:r>
    </w:p>
    <w:p w:rsidR="00CA3828" w:rsidRDefault="00CA3828" w:rsidP="00CA3828">
      <w:pPr>
        <w:pStyle w:val="NoSpacing"/>
        <w:rPr>
          <w:rFonts w:ascii="Times New Roman" w:hAnsi="Times New Roman"/>
          <w:szCs w:val="24"/>
        </w:rPr>
      </w:pPr>
    </w:p>
    <w:tbl>
      <w:tblPr>
        <w:tblStyle w:val="TableGrid"/>
        <w:tblW w:w="0" w:type="auto"/>
        <w:tblLook w:val="04A0" w:firstRow="1" w:lastRow="0" w:firstColumn="1" w:lastColumn="0" w:noHBand="0" w:noVBand="1"/>
      </w:tblPr>
      <w:tblGrid>
        <w:gridCol w:w="1726"/>
        <w:gridCol w:w="1726"/>
        <w:gridCol w:w="1726"/>
        <w:gridCol w:w="1477"/>
        <w:gridCol w:w="1975"/>
      </w:tblGrid>
      <w:tr w:rsidR="002851FD" w:rsidTr="00E04695">
        <w:tc>
          <w:tcPr>
            <w:tcW w:w="8630" w:type="dxa"/>
            <w:gridSpan w:val="5"/>
          </w:tcPr>
          <w:p w:rsidR="002851FD" w:rsidRPr="00610E5E" w:rsidRDefault="002851FD" w:rsidP="002851FD">
            <w:pPr>
              <w:pStyle w:val="NoSpacing"/>
              <w:jc w:val="center"/>
              <w:rPr>
                <w:rFonts w:ascii="Times New Roman" w:hAnsi="Times New Roman"/>
                <w:b/>
                <w:szCs w:val="24"/>
              </w:rPr>
            </w:pPr>
            <w:r w:rsidRPr="00610E5E">
              <w:rPr>
                <w:rFonts w:ascii="Times New Roman" w:hAnsi="Times New Roman"/>
                <w:b/>
                <w:szCs w:val="24"/>
              </w:rPr>
              <w:t>Mileage Distance</w:t>
            </w:r>
          </w:p>
        </w:tc>
      </w:tr>
      <w:tr w:rsidR="002851FD" w:rsidTr="002851FD">
        <w:tc>
          <w:tcPr>
            <w:tcW w:w="1726" w:type="dxa"/>
          </w:tcPr>
          <w:p w:rsidR="002851FD" w:rsidRDefault="002851FD" w:rsidP="00CA3828">
            <w:pPr>
              <w:pStyle w:val="NoSpacing"/>
              <w:rPr>
                <w:rFonts w:ascii="Times New Roman" w:hAnsi="Times New Roman"/>
                <w:szCs w:val="24"/>
              </w:rPr>
            </w:pPr>
          </w:p>
        </w:tc>
        <w:tc>
          <w:tcPr>
            <w:tcW w:w="1726" w:type="dxa"/>
          </w:tcPr>
          <w:p w:rsidR="002851FD" w:rsidRDefault="002851FD" w:rsidP="00CA3828">
            <w:pPr>
              <w:pStyle w:val="NoSpacing"/>
              <w:rPr>
                <w:rFonts w:ascii="Times New Roman" w:hAnsi="Times New Roman"/>
                <w:szCs w:val="24"/>
              </w:rPr>
            </w:pPr>
            <w:r>
              <w:rPr>
                <w:rFonts w:ascii="Times New Roman" w:hAnsi="Times New Roman"/>
                <w:szCs w:val="24"/>
              </w:rPr>
              <w:t>Miami</w:t>
            </w:r>
          </w:p>
        </w:tc>
        <w:tc>
          <w:tcPr>
            <w:tcW w:w="1726" w:type="dxa"/>
          </w:tcPr>
          <w:p w:rsidR="002851FD" w:rsidRDefault="002851FD" w:rsidP="00CA3828">
            <w:pPr>
              <w:pStyle w:val="NoSpacing"/>
              <w:rPr>
                <w:rFonts w:ascii="Times New Roman" w:hAnsi="Times New Roman"/>
                <w:szCs w:val="24"/>
              </w:rPr>
            </w:pPr>
            <w:r>
              <w:rPr>
                <w:rFonts w:ascii="Times New Roman" w:hAnsi="Times New Roman"/>
                <w:szCs w:val="24"/>
              </w:rPr>
              <w:t>San Diego</w:t>
            </w:r>
          </w:p>
        </w:tc>
        <w:tc>
          <w:tcPr>
            <w:tcW w:w="1477" w:type="dxa"/>
          </w:tcPr>
          <w:p w:rsidR="002851FD" w:rsidRDefault="002851FD" w:rsidP="00CA3828">
            <w:pPr>
              <w:pStyle w:val="NoSpacing"/>
              <w:rPr>
                <w:rFonts w:ascii="Times New Roman" w:hAnsi="Times New Roman"/>
                <w:szCs w:val="24"/>
              </w:rPr>
            </w:pPr>
            <w:r>
              <w:rPr>
                <w:rFonts w:ascii="Times New Roman" w:hAnsi="Times New Roman"/>
                <w:szCs w:val="24"/>
              </w:rPr>
              <w:t>Houston</w:t>
            </w:r>
          </w:p>
        </w:tc>
        <w:tc>
          <w:tcPr>
            <w:tcW w:w="1975" w:type="dxa"/>
          </w:tcPr>
          <w:p w:rsidR="002851FD" w:rsidRDefault="002851FD" w:rsidP="00CA3828">
            <w:pPr>
              <w:pStyle w:val="NoSpacing"/>
              <w:rPr>
                <w:rFonts w:ascii="Times New Roman" w:hAnsi="Times New Roman"/>
                <w:szCs w:val="24"/>
              </w:rPr>
            </w:pPr>
            <w:r>
              <w:rPr>
                <w:rFonts w:ascii="Times New Roman" w:hAnsi="Times New Roman"/>
                <w:szCs w:val="24"/>
              </w:rPr>
              <w:t>Wilmington, DE</w:t>
            </w:r>
          </w:p>
        </w:tc>
      </w:tr>
      <w:tr w:rsidR="002851FD" w:rsidTr="002851FD">
        <w:tc>
          <w:tcPr>
            <w:tcW w:w="1726" w:type="dxa"/>
          </w:tcPr>
          <w:p w:rsidR="002851FD" w:rsidRDefault="002851FD" w:rsidP="00CA3828">
            <w:pPr>
              <w:pStyle w:val="NoSpacing"/>
              <w:rPr>
                <w:rFonts w:ascii="Times New Roman" w:hAnsi="Times New Roman"/>
                <w:szCs w:val="24"/>
              </w:rPr>
            </w:pPr>
            <w:r>
              <w:rPr>
                <w:rFonts w:ascii="Times New Roman" w:hAnsi="Times New Roman"/>
                <w:szCs w:val="24"/>
              </w:rPr>
              <w:t>Honduras</w:t>
            </w:r>
          </w:p>
        </w:tc>
        <w:tc>
          <w:tcPr>
            <w:tcW w:w="1726" w:type="dxa"/>
          </w:tcPr>
          <w:p w:rsidR="002851FD" w:rsidRDefault="002851FD" w:rsidP="00CA3828">
            <w:pPr>
              <w:pStyle w:val="NoSpacing"/>
              <w:rPr>
                <w:rFonts w:ascii="Times New Roman" w:hAnsi="Times New Roman"/>
                <w:szCs w:val="24"/>
              </w:rPr>
            </w:pPr>
            <w:r>
              <w:rPr>
                <w:rFonts w:ascii="Times New Roman" w:hAnsi="Times New Roman"/>
                <w:szCs w:val="24"/>
              </w:rPr>
              <w:t>930</w:t>
            </w:r>
          </w:p>
        </w:tc>
        <w:tc>
          <w:tcPr>
            <w:tcW w:w="1726" w:type="dxa"/>
          </w:tcPr>
          <w:p w:rsidR="002851FD" w:rsidRDefault="002851FD" w:rsidP="00CA3828">
            <w:pPr>
              <w:pStyle w:val="NoSpacing"/>
              <w:rPr>
                <w:rFonts w:ascii="Times New Roman" w:hAnsi="Times New Roman"/>
                <w:szCs w:val="24"/>
              </w:rPr>
            </w:pPr>
            <w:r>
              <w:rPr>
                <w:rFonts w:ascii="Times New Roman" w:hAnsi="Times New Roman"/>
                <w:szCs w:val="24"/>
              </w:rPr>
              <w:t>2300</w:t>
            </w:r>
          </w:p>
        </w:tc>
        <w:tc>
          <w:tcPr>
            <w:tcW w:w="1477" w:type="dxa"/>
          </w:tcPr>
          <w:p w:rsidR="002851FD" w:rsidRDefault="002851FD" w:rsidP="00CA3828">
            <w:pPr>
              <w:pStyle w:val="NoSpacing"/>
              <w:rPr>
                <w:rFonts w:ascii="Times New Roman" w:hAnsi="Times New Roman"/>
                <w:szCs w:val="24"/>
              </w:rPr>
            </w:pPr>
            <w:r>
              <w:rPr>
                <w:rFonts w:ascii="Times New Roman" w:hAnsi="Times New Roman"/>
                <w:szCs w:val="24"/>
              </w:rPr>
              <w:t>1200</w:t>
            </w:r>
          </w:p>
        </w:tc>
        <w:tc>
          <w:tcPr>
            <w:tcW w:w="1975" w:type="dxa"/>
          </w:tcPr>
          <w:p w:rsidR="002851FD" w:rsidRDefault="002851FD" w:rsidP="00CA3828">
            <w:pPr>
              <w:pStyle w:val="NoSpacing"/>
              <w:rPr>
                <w:rFonts w:ascii="Times New Roman" w:hAnsi="Times New Roman"/>
                <w:szCs w:val="24"/>
              </w:rPr>
            </w:pPr>
            <w:r>
              <w:rPr>
                <w:rFonts w:ascii="Times New Roman" w:hAnsi="Times New Roman"/>
                <w:szCs w:val="24"/>
              </w:rPr>
              <w:t>1800</w:t>
            </w:r>
          </w:p>
        </w:tc>
      </w:tr>
      <w:tr w:rsidR="002851FD" w:rsidTr="002851FD">
        <w:tc>
          <w:tcPr>
            <w:tcW w:w="1726" w:type="dxa"/>
          </w:tcPr>
          <w:p w:rsidR="002851FD" w:rsidRDefault="002851FD" w:rsidP="00CA3828">
            <w:pPr>
              <w:pStyle w:val="NoSpacing"/>
              <w:rPr>
                <w:rFonts w:ascii="Times New Roman" w:hAnsi="Times New Roman"/>
                <w:szCs w:val="24"/>
              </w:rPr>
            </w:pPr>
            <w:r>
              <w:rPr>
                <w:rFonts w:ascii="Times New Roman" w:hAnsi="Times New Roman"/>
                <w:szCs w:val="24"/>
              </w:rPr>
              <w:t>Costa Rica</w:t>
            </w:r>
          </w:p>
        </w:tc>
        <w:tc>
          <w:tcPr>
            <w:tcW w:w="1726" w:type="dxa"/>
          </w:tcPr>
          <w:p w:rsidR="002851FD" w:rsidRDefault="002851FD" w:rsidP="00CA3828">
            <w:pPr>
              <w:pStyle w:val="NoSpacing"/>
              <w:rPr>
                <w:rFonts w:ascii="Times New Roman" w:hAnsi="Times New Roman"/>
                <w:szCs w:val="24"/>
              </w:rPr>
            </w:pPr>
            <w:r>
              <w:rPr>
                <w:rFonts w:ascii="Times New Roman" w:hAnsi="Times New Roman"/>
                <w:szCs w:val="24"/>
              </w:rPr>
              <w:t>1150</w:t>
            </w:r>
          </w:p>
        </w:tc>
        <w:tc>
          <w:tcPr>
            <w:tcW w:w="1726" w:type="dxa"/>
          </w:tcPr>
          <w:p w:rsidR="002851FD" w:rsidRDefault="002851FD" w:rsidP="00CA3828">
            <w:pPr>
              <w:pStyle w:val="NoSpacing"/>
              <w:rPr>
                <w:rFonts w:ascii="Times New Roman" w:hAnsi="Times New Roman"/>
                <w:szCs w:val="24"/>
              </w:rPr>
            </w:pPr>
            <w:r>
              <w:rPr>
                <w:rFonts w:ascii="Times New Roman" w:hAnsi="Times New Roman"/>
                <w:szCs w:val="24"/>
              </w:rPr>
              <w:t>2600</w:t>
            </w:r>
          </w:p>
        </w:tc>
        <w:tc>
          <w:tcPr>
            <w:tcW w:w="1477" w:type="dxa"/>
          </w:tcPr>
          <w:p w:rsidR="002851FD" w:rsidRDefault="002851FD" w:rsidP="00CA3828">
            <w:pPr>
              <w:pStyle w:val="NoSpacing"/>
              <w:rPr>
                <w:rFonts w:ascii="Times New Roman" w:hAnsi="Times New Roman"/>
                <w:szCs w:val="24"/>
              </w:rPr>
            </w:pPr>
            <w:r>
              <w:rPr>
                <w:rFonts w:ascii="Times New Roman" w:hAnsi="Times New Roman"/>
                <w:szCs w:val="24"/>
              </w:rPr>
              <w:t>1550</w:t>
            </w:r>
          </w:p>
        </w:tc>
        <w:tc>
          <w:tcPr>
            <w:tcW w:w="1975" w:type="dxa"/>
          </w:tcPr>
          <w:p w:rsidR="002851FD" w:rsidRDefault="002851FD" w:rsidP="00CA3828">
            <w:pPr>
              <w:pStyle w:val="NoSpacing"/>
              <w:rPr>
                <w:rFonts w:ascii="Times New Roman" w:hAnsi="Times New Roman"/>
                <w:szCs w:val="24"/>
              </w:rPr>
            </w:pPr>
            <w:r>
              <w:rPr>
                <w:rFonts w:ascii="Times New Roman" w:hAnsi="Times New Roman"/>
                <w:szCs w:val="24"/>
              </w:rPr>
              <w:t>2100</w:t>
            </w:r>
          </w:p>
        </w:tc>
      </w:tr>
    </w:tbl>
    <w:p w:rsidR="00CA3828" w:rsidRDefault="00CA3828" w:rsidP="00CA3828">
      <w:pPr>
        <w:pStyle w:val="NoSpacing"/>
        <w:rPr>
          <w:rFonts w:ascii="Times New Roman" w:hAnsi="Times New Roman"/>
          <w:szCs w:val="24"/>
        </w:rPr>
      </w:pPr>
    </w:p>
    <w:p w:rsidR="00CA3828" w:rsidRDefault="00CA3828" w:rsidP="00CA3828">
      <w:pPr>
        <w:pStyle w:val="NoSpacing"/>
        <w:rPr>
          <w:rFonts w:ascii="Times New Roman" w:hAnsi="Times New Roman"/>
          <w:szCs w:val="24"/>
        </w:rPr>
      </w:pPr>
    </w:p>
    <w:tbl>
      <w:tblPr>
        <w:tblStyle w:val="TableGrid"/>
        <w:tblW w:w="0" w:type="auto"/>
        <w:tblLook w:val="04A0" w:firstRow="1" w:lastRow="0" w:firstColumn="1" w:lastColumn="0" w:noHBand="0" w:noVBand="1"/>
      </w:tblPr>
      <w:tblGrid>
        <w:gridCol w:w="1132"/>
        <w:gridCol w:w="791"/>
        <w:gridCol w:w="785"/>
        <w:gridCol w:w="748"/>
        <w:gridCol w:w="834"/>
        <w:gridCol w:w="871"/>
        <w:gridCol w:w="761"/>
        <w:gridCol w:w="736"/>
        <w:gridCol w:w="841"/>
        <w:gridCol w:w="1131"/>
      </w:tblGrid>
      <w:tr w:rsidR="002851FD" w:rsidRPr="002851FD" w:rsidTr="00316EE4">
        <w:tc>
          <w:tcPr>
            <w:tcW w:w="8630" w:type="dxa"/>
            <w:gridSpan w:val="10"/>
          </w:tcPr>
          <w:p w:rsidR="002851FD" w:rsidRPr="00610E5E" w:rsidRDefault="002851FD" w:rsidP="002851FD">
            <w:pPr>
              <w:pStyle w:val="NoSpacing"/>
              <w:jc w:val="center"/>
              <w:rPr>
                <w:rFonts w:ascii="Times New Roman" w:hAnsi="Times New Roman"/>
                <w:b/>
                <w:sz w:val="18"/>
                <w:szCs w:val="24"/>
              </w:rPr>
            </w:pPr>
            <w:r w:rsidRPr="00610E5E">
              <w:rPr>
                <w:rFonts w:ascii="Times New Roman" w:hAnsi="Times New Roman"/>
                <w:b/>
                <w:sz w:val="18"/>
                <w:szCs w:val="24"/>
              </w:rPr>
              <w:t>Mileage Distance</w:t>
            </w:r>
          </w:p>
        </w:tc>
      </w:tr>
      <w:tr w:rsidR="002851FD" w:rsidRPr="002851FD" w:rsidTr="002851FD">
        <w:tc>
          <w:tcPr>
            <w:tcW w:w="1132" w:type="dxa"/>
          </w:tcPr>
          <w:p w:rsidR="002851FD" w:rsidRPr="002851FD" w:rsidRDefault="002851FD" w:rsidP="00CA3828">
            <w:pPr>
              <w:pStyle w:val="NoSpacing"/>
              <w:rPr>
                <w:rFonts w:ascii="Times New Roman" w:hAnsi="Times New Roman"/>
                <w:sz w:val="18"/>
                <w:szCs w:val="24"/>
              </w:rPr>
            </w:pPr>
          </w:p>
        </w:tc>
        <w:tc>
          <w:tcPr>
            <w:tcW w:w="791"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Denver</w:t>
            </w:r>
          </w:p>
        </w:tc>
        <w:tc>
          <w:tcPr>
            <w:tcW w:w="785"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Kansas City</w:t>
            </w:r>
          </w:p>
        </w:tc>
        <w:tc>
          <w:tcPr>
            <w:tcW w:w="748"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Ft. Worth</w:t>
            </w:r>
          </w:p>
        </w:tc>
        <w:tc>
          <w:tcPr>
            <w:tcW w:w="834"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Chicago</w:t>
            </w:r>
          </w:p>
        </w:tc>
        <w:tc>
          <w:tcPr>
            <w:tcW w:w="871"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Portland, OR</w:t>
            </w:r>
          </w:p>
        </w:tc>
        <w:tc>
          <w:tcPr>
            <w:tcW w:w="761"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Miami</w:t>
            </w:r>
          </w:p>
        </w:tc>
        <w:tc>
          <w:tcPr>
            <w:tcW w:w="736"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San Diego</w:t>
            </w:r>
          </w:p>
        </w:tc>
        <w:tc>
          <w:tcPr>
            <w:tcW w:w="841"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Houston</w:t>
            </w:r>
          </w:p>
        </w:tc>
        <w:tc>
          <w:tcPr>
            <w:tcW w:w="1131"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Wilmington, DE</w:t>
            </w:r>
          </w:p>
        </w:tc>
      </w:tr>
      <w:tr w:rsidR="002851FD" w:rsidRPr="002851FD" w:rsidTr="002851FD">
        <w:tc>
          <w:tcPr>
            <w:tcW w:w="1132"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Miami</w:t>
            </w:r>
          </w:p>
        </w:tc>
        <w:tc>
          <w:tcPr>
            <w:tcW w:w="79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2100</w:t>
            </w:r>
          </w:p>
        </w:tc>
        <w:tc>
          <w:tcPr>
            <w:tcW w:w="785"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1500</w:t>
            </w:r>
          </w:p>
        </w:tc>
        <w:tc>
          <w:tcPr>
            <w:tcW w:w="748"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1350</w:t>
            </w:r>
          </w:p>
        </w:tc>
        <w:tc>
          <w:tcPr>
            <w:tcW w:w="834"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1400</w:t>
            </w:r>
          </w:p>
        </w:tc>
        <w:tc>
          <w:tcPr>
            <w:tcW w:w="87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3300</w:t>
            </w:r>
          </w:p>
        </w:tc>
        <w:tc>
          <w:tcPr>
            <w:tcW w:w="76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0</w:t>
            </w:r>
          </w:p>
        </w:tc>
        <w:tc>
          <w:tcPr>
            <w:tcW w:w="736"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2700</w:t>
            </w:r>
          </w:p>
        </w:tc>
        <w:tc>
          <w:tcPr>
            <w:tcW w:w="84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1200</w:t>
            </w:r>
          </w:p>
        </w:tc>
        <w:tc>
          <w:tcPr>
            <w:tcW w:w="113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1200</w:t>
            </w:r>
          </w:p>
        </w:tc>
      </w:tr>
      <w:tr w:rsidR="002851FD" w:rsidRPr="002851FD" w:rsidTr="002851FD">
        <w:tc>
          <w:tcPr>
            <w:tcW w:w="1132"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San Diego</w:t>
            </w:r>
          </w:p>
        </w:tc>
        <w:tc>
          <w:tcPr>
            <w:tcW w:w="79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1100</w:t>
            </w:r>
          </w:p>
        </w:tc>
        <w:tc>
          <w:tcPr>
            <w:tcW w:w="785"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1700</w:t>
            </w:r>
          </w:p>
        </w:tc>
        <w:tc>
          <w:tcPr>
            <w:tcW w:w="748"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1300</w:t>
            </w:r>
          </w:p>
        </w:tc>
        <w:tc>
          <w:tcPr>
            <w:tcW w:w="834"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2100</w:t>
            </w:r>
          </w:p>
        </w:tc>
        <w:tc>
          <w:tcPr>
            <w:tcW w:w="87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1100</w:t>
            </w:r>
          </w:p>
        </w:tc>
        <w:tc>
          <w:tcPr>
            <w:tcW w:w="76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2700</w:t>
            </w:r>
          </w:p>
        </w:tc>
        <w:tc>
          <w:tcPr>
            <w:tcW w:w="736"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0</w:t>
            </w:r>
          </w:p>
        </w:tc>
        <w:tc>
          <w:tcPr>
            <w:tcW w:w="84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1500</w:t>
            </w:r>
          </w:p>
        </w:tc>
        <w:tc>
          <w:tcPr>
            <w:tcW w:w="113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2700</w:t>
            </w:r>
          </w:p>
        </w:tc>
      </w:tr>
      <w:tr w:rsidR="002851FD" w:rsidRPr="002851FD" w:rsidTr="002851FD">
        <w:tc>
          <w:tcPr>
            <w:tcW w:w="1132"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Houston</w:t>
            </w:r>
          </w:p>
        </w:tc>
        <w:tc>
          <w:tcPr>
            <w:tcW w:w="79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1050</w:t>
            </w:r>
          </w:p>
        </w:tc>
        <w:tc>
          <w:tcPr>
            <w:tcW w:w="785"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750</w:t>
            </w:r>
          </w:p>
        </w:tc>
        <w:tc>
          <w:tcPr>
            <w:tcW w:w="748"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300</w:t>
            </w:r>
          </w:p>
        </w:tc>
        <w:tc>
          <w:tcPr>
            <w:tcW w:w="834"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1100</w:t>
            </w:r>
          </w:p>
        </w:tc>
        <w:tc>
          <w:tcPr>
            <w:tcW w:w="87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2300</w:t>
            </w:r>
          </w:p>
        </w:tc>
        <w:tc>
          <w:tcPr>
            <w:tcW w:w="76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1200</w:t>
            </w:r>
          </w:p>
        </w:tc>
        <w:tc>
          <w:tcPr>
            <w:tcW w:w="736"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1500</w:t>
            </w:r>
          </w:p>
        </w:tc>
        <w:tc>
          <w:tcPr>
            <w:tcW w:w="84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0</w:t>
            </w:r>
          </w:p>
        </w:tc>
        <w:tc>
          <w:tcPr>
            <w:tcW w:w="113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1500</w:t>
            </w:r>
          </w:p>
        </w:tc>
      </w:tr>
      <w:tr w:rsidR="002851FD" w:rsidRPr="002851FD" w:rsidTr="002851FD">
        <w:tc>
          <w:tcPr>
            <w:tcW w:w="1132" w:type="dxa"/>
          </w:tcPr>
          <w:p w:rsidR="002851FD" w:rsidRPr="002851FD" w:rsidRDefault="002851FD" w:rsidP="00CA3828">
            <w:pPr>
              <w:pStyle w:val="NoSpacing"/>
              <w:rPr>
                <w:rFonts w:ascii="Times New Roman" w:hAnsi="Times New Roman"/>
                <w:sz w:val="18"/>
                <w:szCs w:val="24"/>
              </w:rPr>
            </w:pPr>
            <w:r w:rsidRPr="002851FD">
              <w:rPr>
                <w:rFonts w:ascii="Times New Roman" w:hAnsi="Times New Roman"/>
                <w:sz w:val="18"/>
                <w:szCs w:val="24"/>
              </w:rPr>
              <w:t>Wilmington, DE</w:t>
            </w:r>
          </w:p>
        </w:tc>
        <w:tc>
          <w:tcPr>
            <w:tcW w:w="79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1700</w:t>
            </w:r>
          </w:p>
        </w:tc>
        <w:tc>
          <w:tcPr>
            <w:tcW w:w="785"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1100</w:t>
            </w:r>
          </w:p>
        </w:tc>
        <w:tc>
          <w:tcPr>
            <w:tcW w:w="748"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1500</w:t>
            </w:r>
          </w:p>
        </w:tc>
        <w:tc>
          <w:tcPr>
            <w:tcW w:w="834"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750</w:t>
            </w:r>
          </w:p>
        </w:tc>
        <w:tc>
          <w:tcPr>
            <w:tcW w:w="87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2900</w:t>
            </w:r>
          </w:p>
        </w:tc>
        <w:tc>
          <w:tcPr>
            <w:tcW w:w="76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1200</w:t>
            </w:r>
          </w:p>
        </w:tc>
        <w:tc>
          <w:tcPr>
            <w:tcW w:w="736"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2700</w:t>
            </w:r>
          </w:p>
        </w:tc>
        <w:tc>
          <w:tcPr>
            <w:tcW w:w="84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1500</w:t>
            </w:r>
          </w:p>
        </w:tc>
        <w:tc>
          <w:tcPr>
            <w:tcW w:w="1131" w:type="dxa"/>
          </w:tcPr>
          <w:p w:rsidR="002851FD" w:rsidRPr="002851FD" w:rsidRDefault="002851FD" w:rsidP="00CA3828">
            <w:pPr>
              <w:pStyle w:val="NoSpacing"/>
              <w:rPr>
                <w:rFonts w:ascii="Times New Roman" w:hAnsi="Times New Roman"/>
                <w:sz w:val="18"/>
                <w:szCs w:val="24"/>
              </w:rPr>
            </w:pPr>
            <w:r>
              <w:rPr>
                <w:rFonts w:ascii="Times New Roman" w:hAnsi="Times New Roman"/>
                <w:sz w:val="18"/>
                <w:szCs w:val="24"/>
              </w:rPr>
              <w:t>0</w:t>
            </w:r>
          </w:p>
        </w:tc>
      </w:tr>
    </w:tbl>
    <w:p w:rsidR="00CA3828" w:rsidRPr="002851FD" w:rsidRDefault="00CA3828" w:rsidP="00CA3828">
      <w:pPr>
        <w:pStyle w:val="NoSpacing"/>
        <w:rPr>
          <w:rFonts w:ascii="Times New Roman" w:hAnsi="Times New Roman"/>
          <w:sz w:val="18"/>
          <w:szCs w:val="24"/>
        </w:rPr>
      </w:pPr>
    </w:p>
    <w:tbl>
      <w:tblPr>
        <w:tblStyle w:val="TableGrid"/>
        <w:tblW w:w="8635" w:type="dxa"/>
        <w:tblLook w:val="04A0" w:firstRow="1" w:lastRow="0" w:firstColumn="1" w:lastColumn="0" w:noHBand="0" w:noVBand="1"/>
      </w:tblPr>
      <w:tblGrid>
        <w:gridCol w:w="864"/>
        <w:gridCol w:w="852"/>
        <w:gridCol w:w="779"/>
        <w:gridCol w:w="950"/>
        <w:gridCol w:w="1017"/>
        <w:gridCol w:w="803"/>
        <w:gridCol w:w="766"/>
        <w:gridCol w:w="962"/>
        <w:gridCol w:w="1642"/>
      </w:tblGrid>
      <w:tr w:rsidR="00610E5E" w:rsidRPr="002851FD" w:rsidTr="00610E5E">
        <w:tc>
          <w:tcPr>
            <w:tcW w:w="8635" w:type="dxa"/>
            <w:gridSpan w:val="9"/>
          </w:tcPr>
          <w:p w:rsidR="00610E5E" w:rsidRPr="00610E5E" w:rsidRDefault="00610E5E" w:rsidP="00610E5E">
            <w:pPr>
              <w:pStyle w:val="NoSpacing"/>
              <w:jc w:val="center"/>
              <w:rPr>
                <w:rFonts w:ascii="Times New Roman" w:hAnsi="Times New Roman"/>
                <w:b/>
                <w:sz w:val="22"/>
                <w:szCs w:val="24"/>
              </w:rPr>
            </w:pPr>
            <w:r w:rsidRPr="00610E5E">
              <w:rPr>
                <w:rFonts w:ascii="Times New Roman" w:hAnsi="Times New Roman"/>
                <w:b/>
                <w:sz w:val="22"/>
                <w:szCs w:val="24"/>
              </w:rPr>
              <w:t>Banana Demand This Month (Pounds)</w:t>
            </w:r>
          </w:p>
        </w:tc>
      </w:tr>
      <w:tr w:rsidR="002851FD" w:rsidRPr="002851FD" w:rsidTr="00610E5E">
        <w:tc>
          <w:tcPr>
            <w:tcW w:w="864" w:type="dxa"/>
          </w:tcPr>
          <w:p w:rsidR="002851FD" w:rsidRPr="00610E5E" w:rsidRDefault="002851FD" w:rsidP="00C7281D">
            <w:pPr>
              <w:pStyle w:val="NoSpacing"/>
              <w:rPr>
                <w:rFonts w:ascii="Times New Roman" w:hAnsi="Times New Roman"/>
                <w:sz w:val="22"/>
                <w:szCs w:val="24"/>
              </w:rPr>
            </w:pPr>
            <w:r w:rsidRPr="00610E5E">
              <w:rPr>
                <w:rFonts w:ascii="Times New Roman" w:hAnsi="Times New Roman"/>
                <w:sz w:val="22"/>
                <w:szCs w:val="24"/>
              </w:rPr>
              <w:t>Denver</w:t>
            </w:r>
          </w:p>
        </w:tc>
        <w:tc>
          <w:tcPr>
            <w:tcW w:w="852" w:type="dxa"/>
          </w:tcPr>
          <w:p w:rsidR="002851FD" w:rsidRPr="00610E5E" w:rsidRDefault="002851FD" w:rsidP="00C7281D">
            <w:pPr>
              <w:pStyle w:val="NoSpacing"/>
              <w:rPr>
                <w:rFonts w:ascii="Times New Roman" w:hAnsi="Times New Roman"/>
                <w:sz w:val="22"/>
                <w:szCs w:val="24"/>
              </w:rPr>
            </w:pPr>
            <w:r w:rsidRPr="00610E5E">
              <w:rPr>
                <w:rFonts w:ascii="Times New Roman" w:hAnsi="Times New Roman"/>
                <w:sz w:val="22"/>
                <w:szCs w:val="24"/>
              </w:rPr>
              <w:t>Kansas City</w:t>
            </w:r>
          </w:p>
        </w:tc>
        <w:tc>
          <w:tcPr>
            <w:tcW w:w="779" w:type="dxa"/>
          </w:tcPr>
          <w:p w:rsidR="002851FD" w:rsidRPr="00610E5E" w:rsidRDefault="002851FD" w:rsidP="00C7281D">
            <w:pPr>
              <w:pStyle w:val="NoSpacing"/>
              <w:rPr>
                <w:rFonts w:ascii="Times New Roman" w:hAnsi="Times New Roman"/>
                <w:sz w:val="22"/>
                <w:szCs w:val="24"/>
              </w:rPr>
            </w:pPr>
            <w:r w:rsidRPr="00610E5E">
              <w:rPr>
                <w:rFonts w:ascii="Times New Roman" w:hAnsi="Times New Roman"/>
                <w:sz w:val="22"/>
                <w:szCs w:val="24"/>
              </w:rPr>
              <w:t>Ft. Worth</w:t>
            </w:r>
          </w:p>
        </w:tc>
        <w:tc>
          <w:tcPr>
            <w:tcW w:w="950" w:type="dxa"/>
          </w:tcPr>
          <w:p w:rsidR="002851FD" w:rsidRPr="00610E5E" w:rsidRDefault="002851FD" w:rsidP="00C7281D">
            <w:pPr>
              <w:pStyle w:val="NoSpacing"/>
              <w:rPr>
                <w:rFonts w:ascii="Times New Roman" w:hAnsi="Times New Roman"/>
                <w:sz w:val="22"/>
                <w:szCs w:val="24"/>
              </w:rPr>
            </w:pPr>
            <w:r w:rsidRPr="00610E5E">
              <w:rPr>
                <w:rFonts w:ascii="Times New Roman" w:hAnsi="Times New Roman"/>
                <w:sz w:val="22"/>
                <w:szCs w:val="24"/>
              </w:rPr>
              <w:t>Chicago</w:t>
            </w:r>
          </w:p>
        </w:tc>
        <w:tc>
          <w:tcPr>
            <w:tcW w:w="1017" w:type="dxa"/>
          </w:tcPr>
          <w:p w:rsidR="002851FD" w:rsidRPr="00610E5E" w:rsidRDefault="002851FD" w:rsidP="00C7281D">
            <w:pPr>
              <w:pStyle w:val="NoSpacing"/>
              <w:rPr>
                <w:rFonts w:ascii="Times New Roman" w:hAnsi="Times New Roman"/>
                <w:sz w:val="22"/>
                <w:szCs w:val="24"/>
              </w:rPr>
            </w:pPr>
            <w:r w:rsidRPr="00610E5E">
              <w:rPr>
                <w:rFonts w:ascii="Times New Roman" w:hAnsi="Times New Roman"/>
                <w:sz w:val="22"/>
                <w:szCs w:val="24"/>
              </w:rPr>
              <w:t>Portland, OR</w:t>
            </w:r>
          </w:p>
        </w:tc>
        <w:tc>
          <w:tcPr>
            <w:tcW w:w="803" w:type="dxa"/>
          </w:tcPr>
          <w:p w:rsidR="002851FD" w:rsidRPr="00610E5E" w:rsidRDefault="002851FD" w:rsidP="00C7281D">
            <w:pPr>
              <w:pStyle w:val="NoSpacing"/>
              <w:rPr>
                <w:rFonts w:ascii="Times New Roman" w:hAnsi="Times New Roman"/>
                <w:sz w:val="22"/>
                <w:szCs w:val="24"/>
              </w:rPr>
            </w:pPr>
            <w:r w:rsidRPr="00610E5E">
              <w:rPr>
                <w:rFonts w:ascii="Times New Roman" w:hAnsi="Times New Roman"/>
                <w:sz w:val="22"/>
                <w:szCs w:val="24"/>
              </w:rPr>
              <w:t>Miami</w:t>
            </w:r>
          </w:p>
        </w:tc>
        <w:tc>
          <w:tcPr>
            <w:tcW w:w="766" w:type="dxa"/>
          </w:tcPr>
          <w:p w:rsidR="002851FD" w:rsidRPr="00610E5E" w:rsidRDefault="002851FD" w:rsidP="00C7281D">
            <w:pPr>
              <w:pStyle w:val="NoSpacing"/>
              <w:rPr>
                <w:rFonts w:ascii="Times New Roman" w:hAnsi="Times New Roman"/>
                <w:sz w:val="22"/>
                <w:szCs w:val="24"/>
              </w:rPr>
            </w:pPr>
            <w:r w:rsidRPr="00610E5E">
              <w:rPr>
                <w:rFonts w:ascii="Times New Roman" w:hAnsi="Times New Roman"/>
                <w:sz w:val="22"/>
                <w:szCs w:val="24"/>
              </w:rPr>
              <w:t>San Diego</w:t>
            </w:r>
          </w:p>
        </w:tc>
        <w:tc>
          <w:tcPr>
            <w:tcW w:w="962" w:type="dxa"/>
          </w:tcPr>
          <w:p w:rsidR="002851FD" w:rsidRPr="00610E5E" w:rsidRDefault="002851FD" w:rsidP="00C7281D">
            <w:pPr>
              <w:pStyle w:val="NoSpacing"/>
              <w:rPr>
                <w:rFonts w:ascii="Times New Roman" w:hAnsi="Times New Roman"/>
                <w:sz w:val="22"/>
                <w:szCs w:val="24"/>
              </w:rPr>
            </w:pPr>
            <w:r w:rsidRPr="00610E5E">
              <w:rPr>
                <w:rFonts w:ascii="Times New Roman" w:hAnsi="Times New Roman"/>
                <w:sz w:val="22"/>
                <w:szCs w:val="24"/>
              </w:rPr>
              <w:t>Houston</w:t>
            </w:r>
          </w:p>
        </w:tc>
        <w:tc>
          <w:tcPr>
            <w:tcW w:w="1642" w:type="dxa"/>
          </w:tcPr>
          <w:p w:rsidR="002851FD" w:rsidRPr="00610E5E" w:rsidRDefault="002851FD" w:rsidP="00C7281D">
            <w:pPr>
              <w:pStyle w:val="NoSpacing"/>
              <w:rPr>
                <w:rFonts w:ascii="Times New Roman" w:hAnsi="Times New Roman"/>
                <w:sz w:val="22"/>
                <w:szCs w:val="24"/>
              </w:rPr>
            </w:pPr>
            <w:r w:rsidRPr="00610E5E">
              <w:rPr>
                <w:rFonts w:ascii="Times New Roman" w:hAnsi="Times New Roman"/>
                <w:sz w:val="22"/>
                <w:szCs w:val="24"/>
              </w:rPr>
              <w:t>Wilmington, DE</w:t>
            </w:r>
          </w:p>
        </w:tc>
      </w:tr>
      <w:tr w:rsidR="002851FD" w:rsidRPr="002851FD" w:rsidTr="00610E5E">
        <w:tc>
          <w:tcPr>
            <w:tcW w:w="864" w:type="dxa"/>
          </w:tcPr>
          <w:p w:rsidR="002851FD" w:rsidRPr="00610E5E" w:rsidRDefault="00610E5E" w:rsidP="00C7281D">
            <w:pPr>
              <w:pStyle w:val="NoSpacing"/>
              <w:rPr>
                <w:rFonts w:ascii="Times New Roman" w:hAnsi="Times New Roman"/>
                <w:sz w:val="22"/>
                <w:szCs w:val="24"/>
              </w:rPr>
            </w:pPr>
            <w:r w:rsidRPr="00610E5E">
              <w:rPr>
                <w:rFonts w:ascii="Times New Roman" w:hAnsi="Times New Roman"/>
                <w:sz w:val="22"/>
                <w:szCs w:val="24"/>
              </w:rPr>
              <w:t>60000</w:t>
            </w:r>
          </w:p>
        </w:tc>
        <w:tc>
          <w:tcPr>
            <w:tcW w:w="852" w:type="dxa"/>
          </w:tcPr>
          <w:p w:rsidR="002851FD" w:rsidRPr="00610E5E" w:rsidRDefault="00610E5E" w:rsidP="00C7281D">
            <w:pPr>
              <w:pStyle w:val="NoSpacing"/>
              <w:rPr>
                <w:rFonts w:ascii="Times New Roman" w:hAnsi="Times New Roman"/>
                <w:sz w:val="22"/>
                <w:szCs w:val="24"/>
              </w:rPr>
            </w:pPr>
            <w:r w:rsidRPr="00610E5E">
              <w:rPr>
                <w:rFonts w:ascii="Times New Roman" w:hAnsi="Times New Roman"/>
                <w:sz w:val="22"/>
                <w:szCs w:val="24"/>
              </w:rPr>
              <w:t>40000</w:t>
            </w:r>
          </w:p>
        </w:tc>
        <w:tc>
          <w:tcPr>
            <w:tcW w:w="779" w:type="dxa"/>
          </w:tcPr>
          <w:p w:rsidR="002851FD" w:rsidRPr="00610E5E" w:rsidRDefault="00610E5E" w:rsidP="00C7281D">
            <w:pPr>
              <w:pStyle w:val="NoSpacing"/>
              <w:rPr>
                <w:rFonts w:ascii="Times New Roman" w:hAnsi="Times New Roman"/>
                <w:sz w:val="22"/>
                <w:szCs w:val="24"/>
              </w:rPr>
            </w:pPr>
            <w:r w:rsidRPr="00610E5E">
              <w:rPr>
                <w:rFonts w:ascii="Times New Roman" w:hAnsi="Times New Roman"/>
                <w:sz w:val="22"/>
                <w:szCs w:val="24"/>
              </w:rPr>
              <w:t>65000</w:t>
            </w:r>
          </w:p>
        </w:tc>
        <w:tc>
          <w:tcPr>
            <w:tcW w:w="950" w:type="dxa"/>
          </w:tcPr>
          <w:p w:rsidR="002851FD" w:rsidRPr="00610E5E" w:rsidRDefault="00610E5E" w:rsidP="00C7281D">
            <w:pPr>
              <w:pStyle w:val="NoSpacing"/>
              <w:rPr>
                <w:rFonts w:ascii="Times New Roman" w:hAnsi="Times New Roman"/>
                <w:sz w:val="22"/>
                <w:szCs w:val="24"/>
              </w:rPr>
            </w:pPr>
            <w:r w:rsidRPr="00610E5E">
              <w:rPr>
                <w:rFonts w:ascii="Times New Roman" w:hAnsi="Times New Roman"/>
                <w:sz w:val="22"/>
                <w:szCs w:val="24"/>
              </w:rPr>
              <w:t>70000</w:t>
            </w:r>
          </w:p>
        </w:tc>
        <w:tc>
          <w:tcPr>
            <w:tcW w:w="1017" w:type="dxa"/>
          </w:tcPr>
          <w:p w:rsidR="002851FD" w:rsidRPr="00610E5E" w:rsidRDefault="00610E5E" w:rsidP="00C7281D">
            <w:pPr>
              <w:pStyle w:val="NoSpacing"/>
              <w:rPr>
                <w:rFonts w:ascii="Times New Roman" w:hAnsi="Times New Roman"/>
                <w:sz w:val="22"/>
                <w:szCs w:val="24"/>
              </w:rPr>
            </w:pPr>
            <w:r w:rsidRPr="00610E5E">
              <w:rPr>
                <w:rFonts w:ascii="Times New Roman" w:hAnsi="Times New Roman"/>
                <w:sz w:val="22"/>
                <w:szCs w:val="24"/>
              </w:rPr>
              <w:t>28000</w:t>
            </w:r>
          </w:p>
        </w:tc>
        <w:tc>
          <w:tcPr>
            <w:tcW w:w="803" w:type="dxa"/>
          </w:tcPr>
          <w:p w:rsidR="002851FD" w:rsidRPr="00610E5E" w:rsidRDefault="00610E5E" w:rsidP="00C7281D">
            <w:pPr>
              <w:pStyle w:val="NoSpacing"/>
              <w:rPr>
                <w:rFonts w:ascii="Times New Roman" w:hAnsi="Times New Roman"/>
                <w:sz w:val="22"/>
                <w:szCs w:val="24"/>
              </w:rPr>
            </w:pPr>
            <w:r w:rsidRPr="00610E5E">
              <w:rPr>
                <w:rFonts w:ascii="Times New Roman" w:hAnsi="Times New Roman"/>
                <w:sz w:val="22"/>
                <w:szCs w:val="24"/>
              </w:rPr>
              <w:t>58000</w:t>
            </w:r>
          </w:p>
        </w:tc>
        <w:tc>
          <w:tcPr>
            <w:tcW w:w="766" w:type="dxa"/>
          </w:tcPr>
          <w:p w:rsidR="002851FD" w:rsidRPr="00610E5E" w:rsidRDefault="00610E5E" w:rsidP="00C7281D">
            <w:pPr>
              <w:pStyle w:val="NoSpacing"/>
              <w:rPr>
                <w:rFonts w:ascii="Times New Roman" w:hAnsi="Times New Roman"/>
                <w:sz w:val="22"/>
                <w:szCs w:val="24"/>
              </w:rPr>
            </w:pPr>
            <w:r w:rsidRPr="00610E5E">
              <w:rPr>
                <w:rFonts w:ascii="Times New Roman" w:hAnsi="Times New Roman"/>
                <w:sz w:val="22"/>
                <w:szCs w:val="24"/>
              </w:rPr>
              <w:t>62000</w:t>
            </w:r>
          </w:p>
        </w:tc>
        <w:tc>
          <w:tcPr>
            <w:tcW w:w="962" w:type="dxa"/>
          </w:tcPr>
          <w:p w:rsidR="002851FD" w:rsidRPr="00610E5E" w:rsidRDefault="00610E5E" w:rsidP="00C7281D">
            <w:pPr>
              <w:pStyle w:val="NoSpacing"/>
              <w:rPr>
                <w:rFonts w:ascii="Times New Roman" w:hAnsi="Times New Roman"/>
                <w:sz w:val="22"/>
                <w:szCs w:val="24"/>
              </w:rPr>
            </w:pPr>
            <w:r w:rsidRPr="00610E5E">
              <w:rPr>
                <w:rFonts w:ascii="Times New Roman" w:hAnsi="Times New Roman"/>
                <w:sz w:val="22"/>
                <w:szCs w:val="24"/>
              </w:rPr>
              <w:t>75000</w:t>
            </w:r>
          </w:p>
        </w:tc>
        <w:tc>
          <w:tcPr>
            <w:tcW w:w="1642" w:type="dxa"/>
          </w:tcPr>
          <w:p w:rsidR="002851FD" w:rsidRPr="00610E5E" w:rsidRDefault="00610E5E" w:rsidP="00C7281D">
            <w:pPr>
              <w:pStyle w:val="NoSpacing"/>
              <w:rPr>
                <w:rFonts w:ascii="Times New Roman" w:hAnsi="Times New Roman"/>
                <w:sz w:val="22"/>
                <w:szCs w:val="24"/>
              </w:rPr>
            </w:pPr>
            <w:r w:rsidRPr="00610E5E">
              <w:rPr>
                <w:rFonts w:ascii="Times New Roman" w:hAnsi="Times New Roman"/>
                <w:sz w:val="22"/>
                <w:szCs w:val="24"/>
              </w:rPr>
              <w:t>30000</w:t>
            </w:r>
          </w:p>
        </w:tc>
      </w:tr>
    </w:tbl>
    <w:p w:rsidR="00CA3828" w:rsidRDefault="00CA3828" w:rsidP="00CA3828">
      <w:pPr>
        <w:pStyle w:val="NoSpacing"/>
        <w:rPr>
          <w:rFonts w:ascii="Times New Roman" w:hAnsi="Times New Roman"/>
          <w:szCs w:val="24"/>
        </w:rPr>
      </w:pPr>
      <w:r>
        <w:rPr>
          <w:rFonts w:ascii="Times New Roman" w:hAnsi="Times New Roman"/>
          <w:szCs w:val="24"/>
        </w:rPr>
        <w:br w:type="page"/>
      </w:r>
    </w:p>
    <w:p w:rsidR="00590C0C" w:rsidRDefault="000860D6" w:rsidP="00555281">
      <w:pPr>
        <w:pStyle w:val="ListParagraph"/>
        <w:numPr>
          <w:ilvl w:val="0"/>
          <w:numId w:val="19"/>
        </w:numPr>
        <w:rPr>
          <w:rFonts w:ascii="Times New Roman" w:hAnsi="Times New Roman" w:cs="Times New Roman"/>
          <w:sz w:val="24"/>
        </w:rPr>
      </w:pPr>
      <w:r>
        <w:rPr>
          <w:rFonts w:ascii="Times New Roman" w:hAnsi="Times New Roman" w:cs="Times New Roman"/>
          <w:sz w:val="24"/>
        </w:rPr>
        <w:lastRenderedPageBreak/>
        <w:t>An IT department wishes to assign five programmers to five programming tasks (one programmer to each task).  Management has estimated the total number of days each programmer would take if assigned to each job and these estimates are summarized below.  Determine the assignment</w:t>
      </w:r>
      <w:bookmarkStart w:id="0" w:name="_GoBack"/>
      <w:bookmarkEnd w:id="0"/>
      <w:r>
        <w:rPr>
          <w:rFonts w:ascii="Times New Roman" w:hAnsi="Times New Roman" w:cs="Times New Roman"/>
          <w:sz w:val="24"/>
        </w:rPr>
        <w:t xml:space="preserve"> of programmers to tasks which would minimize the total programmer days required to complete all five jobs.</w:t>
      </w:r>
    </w:p>
    <w:tbl>
      <w:tblPr>
        <w:tblStyle w:val="TableGrid"/>
        <w:tblW w:w="0" w:type="auto"/>
        <w:tblLook w:val="04A0" w:firstRow="1" w:lastRow="0" w:firstColumn="1" w:lastColumn="0" w:noHBand="0" w:noVBand="1"/>
      </w:tblPr>
      <w:tblGrid>
        <w:gridCol w:w="1232"/>
        <w:gridCol w:w="1233"/>
        <w:gridCol w:w="1233"/>
        <w:gridCol w:w="1233"/>
        <w:gridCol w:w="1233"/>
        <w:gridCol w:w="1233"/>
        <w:gridCol w:w="1233"/>
      </w:tblGrid>
      <w:tr w:rsidR="000860D6" w:rsidTr="00BF6ED4">
        <w:tc>
          <w:tcPr>
            <w:tcW w:w="1232" w:type="dxa"/>
            <w:vAlign w:val="center"/>
          </w:tcPr>
          <w:p w:rsidR="000860D6" w:rsidRDefault="000860D6" w:rsidP="000860D6">
            <w:pPr>
              <w:rPr>
                <w:rFonts w:ascii="Times New Roman" w:hAnsi="Times New Roman" w:cs="Times New Roman"/>
                <w:sz w:val="24"/>
              </w:rPr>
            </w:pPr>
          </w:p>
        </w:tc>
        <w:tc>
          <w:tcPr>
            <w:tcW w:w="1233" w:type="dxa"/>
            <w:vAlign w:val="center"/>
          </w:tcPr>
          <w:p w:rsidR="000860D6" w:rsidRDefault="000860D6" w:rsidP="000860D6">
            <w:pPr>
              <w:rPr>
                <w:rFonts w:ascii="Times New Roman" w:hAnsi="Times New Roman" w:cs="Times New Roman"/>
                <w:sz w:val="24"/>
              </w:rPr>
            </w:pPr>
          </w:p>
        </w:tc>
        <w:tc>
          <w:tcPr>
            <w:tcW w:w="6165" w:type="dxa"/>
            <w:gridSpan w:val="5"/>
            <w:vAlign w:val="center"/>
          </w:tcPr>
          <w:p w:rsidR="000860D6" w:rsidRPr="000860D6" w:rsidRDefault="000860D6" w:rsidP="000860D6">
            <w:pPr>
              <w:jc w:val="center"/>
              <w:rPr>
                <w:rFonts w:ascii="Times New Roman" w:hAnsi="Times New Roman" w:cs="Times New Roman"/>
                <w:b/>
                <w:sz w:val="24"/>
              </w:rPr>
            </w:pPr>
            <w:r w:rsidRPr="000860D6">
              <w:rPr>
                <w:rFonts w:ascii="Times New Roman" w:hAnsi="Times New Roman" w:cs="Times New Roman"/>
                <w:b/>
                <w:sz w:val="24"/>
              </w:rPr>
              <w:t>Tasks</w:t>
            </w:r>
          </w:p>
        </w:tc>
      </w:tr>
      <w:tr w:rsidR="000860D6" w:rsidTr="00BF6ED4">
        <w:tc>
          <w:tcPr>
            <w:tcW w:w="1232" w:type="dxa"/>
            <w:vAlign w:val="center"/>
          </w:tcPr>
          <w:p w:rsidR="000860D6" w:rsidRDefault="000860D6" w:rsidP="000860D6">
            <w:pPr>
              <w:rPr>
                <w:rFonts w:ascii="Times New Roman" w:hAnsi="Times New Roman" w:cs="Times New Roman"/>
                <w:sz w:val="24"/>
              </w:rPr>
            </w:pPr>
          </w:p>
        </w:tc>
        <w:tc>
          <w:tcPr>
            <w:tcW w:w="1233" w:type="dxa"/>
            <w:vAlign w:val="center"/>
          </w:tcPr>
          <w:p w:rsidR="000860D6" w:rsidRDefault="000860D6" w:rsidP="000860D6">
            <w:pPr>
              <w:rPr>
                <w:rFonts w:ascii="Times New Roman" w:hAnsi="Times New Roman" w:cs="Times New Roman"/>
                <w:sz w:val="24"/>
              </w:rPr>
            </w:pP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1</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2</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3</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4</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5</w:t>
            </w:r>
          </w:p>
        </w:tc>
      </w:tr>
      <w:tr w:rsidR="000860D6" w:rsidTr="00BF6ED4">
        <w:tc>
          <w:tcPr>
            <w:tcW w:w="1232" w:type="dxa"/>
            <w:vMerge w:val="restart"/>
            <w:textDirection w:val="btLr"/>
            <w:vAlign w:val="center"/>
          </w:tcPr>
          <w:p w:rsidR="000860D6" w:rsidRPr="000860D6" w:rsidRDefault="000860D6" w:rsidP="000860D6">
            <w:pPr>
              <w:ind w:left="113" w:right="113"/>
              <w:jc w:val="center"/>
              <w:rPr>
                <w:rFonts w:ascii="Times New Roman" w:hAnsi="Times New Roman" w:cs="Times New Roman"/>
                <w:b/>
                <w:sz w:val="24"/>
              </w:rPr>
            </w:pPr>
            <w:r w:rsidRPr="000860D6">
              <w:rPr>
                <w:rFonts w:ascii="Times New Roman" w:hAnsi="Times New Roman" w:cs="Times New Roman"/>
                <w:b/>
                <w:sz w:val="24"/>
              </w:rPr>
              <w:t>Programmers</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1</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50</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25</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78</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64</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60</w:t>
            </w:r>
          </w:p>
        </w:tc>
      </w:tr>
      <w:tr w:rsidR="000860D6" w:rsidTr="00BF6ED4">
        <w:tc>
          <w:tcPr>
            <w:tcW w:w="1232" w:type="dxa"/>
            <w:vMerge/>
            <w:vAlign w:val="center"/>
          </w:tcPr>
          <w:p w:rsidR="000860D6" w:rsidRDefault="000860D6" w:rsidP="000860D6">
            <w:pPr>
              <w:rPr>
                <w:rFonts w:ascii="Times New Roman" w:hAnsi="Times New Roman" w:cs="Times New Roman"/>
                <w:sz w:val="24"/>
              </w:rPr>
            </w:pP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2</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43</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30</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70</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56</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72</w:t>
            </w:r>
          </w:p>
        </w:tc>
      </w:tr>
      <w:tr w:rsidR="000860D6" w:rsidTr="00BF6ED4">
        <w:tc>
          <w:tcPr>
            <w:tcW w:w="1232" w:type="dxa"/>
            <w:vMerge/>
            <w:vAlign w:val="center"/>
          </w:tcPr>
          <w:p w:rsidR="000860D6" w:rsidRDefault="000860D6" w:rsidP="000860D6">
            <w:pPr>
              <w:rPr>
                <w:rFonts w:ascii="Times New Roman" w:hAnsi="Times New Roman" w:cs="Times New Roman"/>
                <w:sz w:val="24"/>
              </w:rPr>
            </w:pP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3</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60</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28</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80</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66</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68</w:t>
            </w:r>
          </w:p>
        </w:tc>
      </w:tr>
      <w:tr w:rsidR="000860D6" w:rsidTr="00BF6ED4">
        <w:tc>
          <w:tcPr>
            <w:tcW w:w="1232" w:type="dxa"/>
            <w:vMerge/>
            <w:vAlign w:val="center"/>
          </w:tcPr>
          <w:p w:rsidR="000860D6" w:rsidRDefault="000860D6" w:rsidP="000860D6">
            <w:pPr>
              <w:rPr>
                <w:rFonts w:ascii="Times New Roman" w:hAnsi="Times New Roman" w:cs="Times New Roman"/>
                <w:sz w:val="24"/>
              </w:rPr>
            </w:pP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4</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54</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29</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75</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60</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70</w:t>
            </w:r>
          </w:p>
        </w:tc>
      </w:tr>
      <w:tr w:rsidR="000860D6" w:rsidTr="00BF6ED4">
        <w:tc>
          <w:tcPr>
            <w:tcW w:w="1232" w:type="dxa"/>
            <w:vMerge/>
            <w:vAlign w:val="center"/>
          </w:tcPr>
          <w:p w:rsidR="000860D6" w:rsidRDefault="000860D6" w:rsidP="000860D6">
            <w:pPr>
              <w:rPr>
                <w:rFonts w:ascii="Times New Roman" w:hAnsi="Times New Roman" w:cs="Times New Roman"/>
                <w:sz w:val="24"/>
              </w:rPr>
            </w:pP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5</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45</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32</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70</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62</w:t>
            </w:r>
          </w:p>
        </w:tc>
        <w:tc>
          <w:tcPr>
            <w:tcW w:w="1233" w:type="dxa"/>
            <w:vAlign w:val="center"/>
          </w:tcPr>
          <w:p w:rsidR="000860D6" w:rsidRDefault="000860D6" w:rsidP="00CD5806">
            <w:pPr>
              <w:jc w:val="center"/>
              <w:rPr>
                <w:rFonts w:ascii="Times New Roman" w:hAnsi="Times New Roman" w:cs="Times New Roman"/>
                <w:sz w:val="24"/>
              </w:rPr>
            </w:pPr>
            <w:r>
              <w:rPr>
                <w:rFonts w:ascii="Times New Roman" w:hAnsi="Times New Roman" w:cs="Times New Roman"/>
                <w:sz w:val="24"/>
              </w:rPr>
              <w:t>75</w:t>
            </w:r>
          </w:p>
        </w:tc>
      </w:tr>
    </w:tbl>
    <w:p w:rsidR="00CD5806" w:rsidRDefault="00CD5806" w:rsidP="000860D6">
      <w:pPr>
        <w:rPr>
          <w:rFonts w:ascii="Times New Roman" w:hAnsi="Times New Roman" w:cs="Times New Roman"/>
          <w:sz w:val="24"/>
        </w:rPr>
      </w:pPr>
    </w:p>
    <w:p w:rsidR="00CD5806" w:rsidRPr="00CD5806" w:rsidRDefault="00CD5806" w:rsidP="00555281">
      <w:pPr>
        <w:pStyle w:val="ListParagraph"/>
        <w:numPr>
          <w:ilvl w:val="0"/>
          <w:numId w:val="19"/>
        </w:numPr>
        <w:spacing w:after="0" w:line="240" w:lineRule="auto"/>
        <w:rPr>
          <w:rFonts w:ascii="Times New Roman" w:hAnsi="Times New Roman"/>
        </w:rPr>
      </w:pPr>
      <w:r w:rsidRPr="00CD5806">
        <w:rPr>
          <w:rFonts w:ascii="Times New Roman" w:hAnsi="Times New Roman" w:cs="Times New Roman"/>
          <w:sz w:val="24"/>
        </w:rPr>
        <w:br w:type="page"/>
      </w:r>
      <w:r>
        <w:rPr>
          <w:noProof/>
        </w:rPr>
        <w:lastRenderedPageBreak/>
        <w:drawing>
          <wp:anchor distT="0" distB="0" distL="114300" distR="114300" simplePos="0" relativeHeight="251718656" behindDoc="0" locked="0" layoutInCell="1" allowOverlap="1">
            <wp:simplePos x="0" y="0"/>
            <wp:positionH relativeFrom="margin">
              <wp:posOffset>4546600</wp:posOffset>
            </wp:positionH>
            <wp:positionV relativeFrom="margin">
              <wp:posOffset>581660</wp:posOffset>
            </wp:positionV>
            <wp:extent cx="1252855" cy="1864995"/>
            <wp:effectExtent l="0" t="0" r="4445" b="190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2855" cy="1864995"/>
                    </a:xfrm>
                    <a:prstGeom prst="rect">
                      <a:avLst/>
                    </a:prstGeom>
                    <a:noFill/>
                  </pic:spPr>
                </pic:pic>
              </a:graphicData>
            </a:graphic>
            <wp14:sizeRelH relativeFrom="margin">
              <wp14:pctWidth>0</wp14:pctWidth>
            </wp14:sizeRelH>
            <wp14:sizeRelV relativeFrom="margin">
              <wp14:pctHeight>0</wp14:pctHeight>
            </wp14:sizeRelV>
          </wp:anchor>
        </w:drawing>
      </w:r>
      <w:r w:rsidRPr="00CD5806">
        <w:rPr>
          <w:rFonts w:ascii="Times New Roman" w:hAnsi="Times New Roman"/>
        </w:rPr>
        <w:t>Cletus the Mule pulls one of the many open carriages offering rides to tourists in New Orleans’ famous French Quarter.  Several times each day Cletus follows a pre-determined route through the streets of the Quarter, passing by famous restaurants, shops, and historic landmarks.  At each place Cletus’ driver tells passengers stories about these locations and New Orleans’ colorful past.</w:t>
      </w:r>
    </w:p>
    <w:p w:rsidR="00CD5806" w:rsidRDefault="00CD5806" w:rsidP="00CD5806">
      <w:pPr>
        <w:pStyle w:val="NoSpacing"/>
        <w:rPr>
          <w:rFonts w:ascii="Times New Roman" w:hAnsi="Times New Roman"/>
        </w:rPr>
      </w:pPr>
    </w:p>
    <w:p w:rsidR="00CD5806" w:rsidRDefault="00CD5806" w:rsidP="00CD5806">
      <w:pPr>
        <w:pStyle w:val="NoSpacing"/>
        <w:ind w:left="720"/>
        <w:rPr>
          <w:rFonts w:ascii="Times New Roman" w:hAnsi="Times New Roman"/>
        </w:rPr>
      </w:pPr>
      <w:r>
        <w:rPr>
          <w:rFonts w:ascii="Times New Roman" w:hAnsi="Times New Roman"/>
        </w:rPr>
        <w:t>Mule-drawn carriage rides are common in the French Quarter and are heavily regulated, both to protect the animals’ welfare and to control carriage traffic on the Quarter’s narrow 18</w:t>
      </w:r>
      <w:r>
        <w:rPr>
          <w:rFonts w:ascii="Times New Roman" w:hAnsi="Times New Roman"/>
          <w:vertAlign w:val="superscript"/>
        </w:rPr>
        <w:t>th</w:t>
      </w:r>
      <w:r>
        <w:rPr>
          <w:rFonts w:ascii="Times New Roman" w:hAnsi="Times New Roman"/>
        </w:rPr>
        <w:t xml:space="preserve"> Century streets.  Regulations state Cletus’ tour route must begin and end at the Decatur Street Carriage Stand in front of Jackson Square.  Additionally, regulation closes some streets to Cletus to reduce the impact of slow moving carriages on the Quarter’s already-challenging traffic.  Cletus’ tour route may not leave the French Quarter.</w:t>
      </w:r>
    </w:p>
    <w:p w:rsidR="00CD5806" w:rsidRDefault="00CD5806" w:rsidP="00CD5806">
      <w:pPr>
        <w:pStyle w:val="NoSpacing"/>
        <w:rPr>
          <w:rFonts w:ascii="Times New Roman" w:hAnsi="Times New Roman"/>
        </w:rPr>
      </w:pPr>
    </w:p>
    <w:p w:rsidR="00CD5806" w:rsidRDefault="00CD5806" w:rsidP="00CD5806">
      <w:pPr>
        <w:pStyle w:val="NoSpacing"/>
        <w:ind w:left="720"/>
        <w:rPr>
          <w:rFonts w:ascii="Times New Roman" w:hAnsi="Times New Roman"/>
        </w:rPr>
      </w:pPr>
      <w:r>
        <w:rPr>
          <w:rFonts w:ascii="Times New Roman" w:hAnsi="Times New Roman"/>
        </w:rPr>
        <w:t>While Cletus’ owners generate income by selling tour tickets to passengers, revenue also comes from subscription fees businesses pay to be on Cletus’ route.  Businesses such as notable restaurants and shops must pay the subscription fee to be a part of the tour and be promoted to tourists by the driver.  General interest and historic locations such as the Ursuline Convent do not pay a fee to be part of Cletus’ tour since they add “local color” to the route.</w:t>
      </w:r>
    </w:p>
    <w:p w:rsidR="00CD5806" w:rsidRDefault="00CD5806" w:rsidP="00CD5806">
      <w:pPr>
        <w:pStyle w:val="NoSpacing"/>
        <w:rPr>
          <w:rFonts w:ascii="Times New Roman" w:hAnsi="Times New Roman"/>
        </w:rPr>
      </w:pPr>
    </w:p>
    <w:p w:rsidR="00CD5806" w:rsidRDefault="00CD5806" w:rsidP="00CD5806">
      <w:pPr>
        <w:pStyle w:val="NoSpacing"/>
        <w:ind w:left="720"/>
        <w:rPr>
          <w:rFonts w:ascii="Times New Roman" w:hAnsi="Times New Roman"/>
        </w:rPr>
      </w:pPr>
      <w:r>
        <w:rPr>
          <w:rFonts w:ascii="Times New Roman" w:hAnsi="Times New Roman"/>
        </w:rPr>
        <w:t>The next page of this assignment shows a map of the French Quarter with 14 tour stops planned for Cletus.  On each round through the Quarter Cletus must travel to each of these locations.  The Decatur Street Carriage Stand, the mandated start/end of the tour, is marked #1 on the map.  The following page has a distance matrix for the 14 locations with distances given in meters.  Note the matrix isn’t symmetric.  That is, the distance from Lafitte’s Blacksmith Shop to the New Orleans Pharmacy Museum is greater than from the Pharmacy Museum to Lafitte’s.  This is because the Quarter’s pattern of alternating one-way streets can complicate route planning.</w:t>
      </w:r>
    </w:p>
    <w:p w:rsidR="00CD5806" w:rsidRDefault="00CD5806" w:rsidP="00CD5806">
      <w:pPr>
        <w:pStyle w:val="NoSpacing"/>
        <w:rPr>
          <w:rFonts w:ascii="Times New Roman" w:hAnsi="Times New Roman"/>
        </w:rPr>
      </w:pPr>
    </w:p>
    <w:p w:rsidR="00CD5806" w:rsidRDefault="00CD5806" w:rsidP="00CD5806">
      <w:pPr>
        <w:pStyle w:val="NoSpacing"/>
        <w:ind w:left="720"/>
        <w:rPr>
          <w:rFonts w:ascii="Times New Roman" w:hAnsi="Times New Roman"/>
        </w:rPr>
      </w:pPr>
      <w:r>
        <w:rPr>
          <w:rFonts w:ascii="Times New Roman" w:hAnsi="Times New Roman"/>
        </w:rPr>
        <w:t>Assuming Cletus starts and ends his tour at the Decatur Street Carriage Stand, use a Traveling Salesman methodology to determine a short route which will include all 14 designated locations in the French Quarter.  Show the order of stops on the route and the total distance Cletus would travel for one tour of the Quarter.</w:t>
      </w:r>
    </w:p>
    <w:p w:rsidR="00CD5806" w:rsidRDefault="00CD5806" w:rsidP="00CD5806">
      <w:pPr>
        <w:pStyle w:val="NoSpacing"/>
        <w:rPr>
          <w:rFonts w:ascii="Times New Roman" w:hAnsi="Times New Roman"/>
        </w:rPr>
      </w:pPr>
    </w:p>
    <w:p w:rsidR="00CD5806" w:rsidRDefault="00CD5806" w:rsidP="00CD5806">
      <w:pPr>
        <w:pStyle w:val="NoSpacing"/>
        <w:rPr>
          <w:rFonts w:ascii="Times New Roman" w:hAnsi="Times New Roman"/>
        </w:rPr>
      </w:pPr>
    </w:p>
    <w:p w:rsidR="00CD5806" w:rsidRDefault="00CD5806" w:rsidP="00CD5806">
      <w:pPr>
        <w:pStyle w:val="NoSpacing"/>
        <w:rPr>
          <w:rFonts w:ascii="Times New Roman" w:hAnsi="Times New Roman"/>
          <w:i/>
        </w:rPr>
      </w:pPr>
      <w:r>
        <w:rPr>
          <w:rFonts w:ascii="Times New Roman" w:hAnsi="Times New Roman"/>
          <w:i/>
        </w:rPr>
        <w:t>Note:  In this problem there are over 87 billion possible routes for Cletus. It could theoretically take Excel Solver several months to enumerate all solutions and prove the absolute shortest route for Cletus.  However, Excel Solver should converge to a good – though not a proven optimal -- solution within a few minutes.  You are only being asked to find this “good” solution.</w:t>
      </w:r>
    </w:p>
    <w:p w:rsidR="00CD5806" w:rsidRDefault="00CD5806" w:rsidP="00CD5806">
      <w:r>
        <w:rPr>
          <w:noProof/>
        </w:rPr>
        <w:lastRenderedPageBreak/>
        <mc:AlternateContent>
          <mc:Choice Requires="wps">
            <w:drawing>
              <wp:anchor distT="0" distB="0" distL="114300" distR="114300" simplePos="0" relativeHeight="251701248" behindDoc="0" locked="0" layoutInCell="1" allowOverlap="1">
                <wp:simplePos x="0" y="0"/>
                <wp:positionH relativeFrom="column">
                  <wp:posOffset>3122295</wp:posOffset>
                </wp:positionH>
                <wp:positionV relativeFrom="paragraph">
                  <wp:posOffset>2613025</wp:posOffset>
                </wp:positionV>
                <wp:extent cx="257810" cy="285750"/>
                <wp:effectExtent l="19050" t="19050" r="27940" b="19050"/>
                <wp:wrapNone/>
                <wp:docPr id="60" name="Oval 60"/>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0" o:spid="_x0000_s1026" style="position:absolute;margin-left:245.85pt;margin-top:205.75pt;width:20.3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j/pwIAAMIFAAAOAAAAZHJzL2Uyb0RvYy54bWysVE1v2zAMvQ/YfxB0X+2kTZMFdYqgXYcB&#10;RVusHXpWZCkWIIuapMTOfv0o+aPZWvQwLAdFFMlH8pnkxWVba7IXziswBZ2c5JQIw6FUZlvQH083&#10;nxaU+MBMyTQYUdCD8PRy9fHDRWOXYgoV6FI4giDGLxtb0CoEu8wyzytRM38CVhhUSnA1Cyi6bVY6&#10;1iB6rbNpnp9nDbjSOuDCe3y97pR0lfClFDzcS+lFILqgmFtIp0vnJp7Z6oItt47ZSvE+DfYPWdRM&#10;GQw6Ql2zwMjOqVdQteIOPMhwwqHOQErFRaoBq5nkf1XzWDErUi1IjrcjTf7/wfK7/YMjqizoOdJj&#10;WI3f6H7PNEERuWmsX6LJo31wveTxGgttpavjP5ZA2sTnYeRTtIFwfJzO5osJwnJUTRez+SxhZi/O&#10;1vnwVUBN4qWgQmtlfayYLdn+1geMidaDVXz2oFV5o7ROgtturrQjmC/Gzhfr0y8xaXT5w0wb0hT0&#10;dBLjv48xz0/z9ZDkEQYiaoPAkY6OgHQLBy0ioDbfhUQSY8ldhNi+YkyNcS5MmHSqipWiy3iW429I&#10;ePBI6SfAiCyx0hG7BxgsO5ABu6u7t4+uInX/6NyX/p7z6JEigwmjc60MuLcq01hVH7mzH0jqqIks&#10;hXbTokm8bqA8YLc56MbQW36j8MPfMh8emMO5w17BXRLu8ZAa8KNBf6OkAvfrrfdoj+OAWkoanOOC&#10;+p875gQl+pvBQfk8OTuLg5+Es9l8ioI71myONWZXXwE20wS3luXpGu2DHq7SQf2MK2cdo6KKGY6x&#10;C8qDG4Sr0O0XXFpcrNfJDIfdsnBrHi2P4JHg2NVP7TNztu/+gGNzB8PMv5qAzjZ6GljvAkiVxuOF&#10;1556XBSph/qlFjfRsZysXlbv6jcAAAD//wMAUEsDBBQABgAIAAAAIQAHTJNF4QAAAAsBAAAPAAAA&#10;ZHJzL2Rvd25yZXYueG1sTI89T8MwEIZ3JP6DdUhs1EnbFAhxqoqKgYGBQMV6jY84ENtR7LRpfz3H&#10;BNt9PHrvuWI92U4caAitdwrSWQKCXO116xoF729PN3cgQkSnsfOOFJwowLq8vCgw1/7oXulQxUZw&#10;iAs5KjAx9rmUoTZkMcx8T453n36wGLkdGqkHPHK47eQ8SVbSYuv4gsGeHg3V39VoFZzHl03fxpPZ&#10;4fL5/FV9bOWOtkpdX02bBxCRpvgHw68+q0PJTns/Oh1Ep2B5n94yykWaZiCYyBbzBYg9T7JVBrIs&#10;5P8fyh8AAAD//wMAUEsBAi0AFAAGAAgAAAAhALaDOJL+AAAA4QEAABMAAAAAAAAAAAAAAAAAAAAA&#10;AFtDb250ZW50X1R5cGVzXS54bWxQSwECLQAUAAYACAAAACEAOP0h/9YAAACUAQAACwAAAAAAAAAA&#10;AAAAAAAvAQAAX3JlbHMvLnJlbHNQSwECLQAUAAYACAAAACEAeQzI/6cCAADCBQAADgAAAAAAAAAA&#10;AAAAAAAuAgAAZHJzL2Uyb0RvYy54bWxQSwECLQAUAAYACAAAACEAB0yTReEAAAALAQAADwAAAAAA&#10;AAAAAAAAAAABBQAAZHJzL2Rvd25yZXYueG1sUEsFBgAAAAAEAAQA8wAAAA8GA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3072130</wp:posOffset>
                </wp:positionH>
                <wp:positionV relativeFrom="paragraph">
                  <wp:posOffset>2614295</wp:posOffset>
                </wp:positionV>
                <wp:extent cx="362585" cy="272415"/>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86385"/>
                        </a:xfrm>
                        <a:prstGeom prst="rect">
                          <a:avLst/>
                        </a:prstGeom>
                        <a:noFill/>
                        <a:ln w="9525">
                          <a:noFill/>
                          <a:miter lim="800000"/>
                          <a:headEnd/>
                          <a:tailEnd/>
                        </a:ln>
                      </wps:spPr>
                      <wps:txbx>
                        <w:txbxContent>
                          <w:p w:rsidR="00CD5806" w:rsidRDefault="00CD5806" w:rsidP="00CD5806">
                            <w:pPr>
                              <w:rPr>
                                <w:color w:val="FFFF00"/>
                              </w:rPr>
                            </w:pPr>
                            <w:r>
                              <w:rPr>
                                <w:color w:val="FFFF00"/>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9" o:spid="_x0000_s1027" type="#_x0000_t202" style="position:absolute;margin-left:241.9pt;margin-top:205.85pt;width:28.55pt;height:21.45pt;z-index:251713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kWDgIAAPoDAAAOAAAAZHJzL2Uyb0RvYy54bWysU8tu2zAQvBfoPxC817IVy7UF00Ga1EWB&#10;9AEk/QCaoiyiJJclaUvp12dJOY7R3orqICz3MdyZXa6vB6PJUfqgwDI6m0wpkVZAo+ye0R+P23dL&#10;SkLktuEarGT0SQZ6vXn7Zt27WpbQgW6kJwhiQ907RrsYXV0UQXTS8DABJy0GW/CGRzz6fdF43iO6&#10;0UU5nS6KHnzjPAgZAnrvxiDdZPy2lSJ+a9sgI9GMYm8x/33+79K/2Kx5vffcdUqc2uD/0IXhyuKl&#10;Z6g7Hjk5ePUXlFHCQ4A2TgSYAtpWCZk5IJvZ9A82Dx13MnNBcYI7yxT+H6z4evzuiWoYrVaUWG5w&#10;Ro9yiOQDDARdqE/vQo1pDw4T44B+nHPmGtw9iJ+BWLjtuN3LG++h7yRvsL9ZqiwuSkeckEB2/Rdo&#10;8B5+iJCBhtabJB7KQRAd5/R0nk3qRaDzalFWy4oSgaFyubhCO93A65di50P8JMGQZDDqcfQZnB/v&#10;QxxTX1LSXRa2Smv081pb0jO6qsoqF1xEjIq4nVoZRpfT9I37kjh+tE0ujlzp0cZetD2RTjxHxnHY&#10;DVnfrEgSZAfNE6rgYVxGfDxodOB/U9LjIjIafh24l5TozxaVXM3m87S5+TCv3pd48JeR3WWEW4FQ&#10;jEZKRvM25m1PPIO7QcW3Kqvx2smpZVywrOfpMaQNvjznrNcnu3kGAAD//wMAUEsDBBQABgAIAAAA&#10;IQBRtDRl4AAAAAsBAAAPAAAAZHJzL2Rvd25yZXYueG1sTI9LT8MwEITvSPwHa5G4UTslfRDiVBVq&#10;yxEoEWc3XpKI+CHbTcO/ZznBbXd2NPNtuZnMwEYMsXdWQjYTwNA2Tve2lVC/7+/WwGJSVqvBWZTw&#10;jRE21fVVqQrtLvYNx2NqGYXYWCgJXUq+4Dw2HRoVZ86jpdunC0YlWkPLdVAXCjcDnwux5Eb1lho6&#10;5fGpw+breDYSfPKH1XN4ed3u9qOoPw71vG93Ut7eTNtHYAmn9GeGX3xCh4qYTu5sdWSDhHx9T+iJ&#10;hixbASPHIhcPwE6kLPIl8Krk/3+ofgAAAP//AwBQSwECLQAUAAYACAAAACEAtoM4kv4AAADhAQAA&#10;EwAAAAAAAAAAAAAAAAAAAAAAW0NvbnRlbnRfVHlwZXNdLnhtbFBLAQItABQABgAIAAAAIQA4/SH/&#10;1gAAAJQBAAALAAAAAAAAAAAAAAAAAC8BAABfcmVscy8ucmVsc1BLAQItABQABgAIAAAAIQBwdikW&#10;DgIAAPoDAAAOAAAAAAAAAAAAAAAAAC4CAABkcnMvZTJvRG9jLnhtbFBLAQItABQABgAIAAAAIQBR&#10;tDRl4AAAAAsBAAAPAAAAAAAAAAAAAAAAAGgEAABkcnMvZG93bnJldi54bWxQSwUGAAAAAAQABADz&#10;AAAAdQUAAAAA&#10;" filled="f" stroked="f">
                <v:textbox style="mso-fit-shape-to-text:t">
                  <w:txbxContent>
                    <w:p w:rsidR="00CD5806" w:rsidRDefault="00CD5806" w:rsidP="00CD5806">
                      <w:pPr>
                        <w:rPr>
                          <w:color w:val="FFFF00"/>
                        </w:rPr>
                      </w:pPr>
                      <w:r>
                        <w:rPr>
                          <w:color w:val="FFFF00"/>
                        </w:rPr>
                        <w:t>12</w:t>
                      </w:r>
                    </w:p>
                  </w:txbxContent>
                </v:textbox>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1343025</wp:posOffset>
                </wp:positionH>
                <wp:positionV relativeFrom="paragraph">
                  <wp:posOffset>899160</wp:posOffset>
                </wp:positionV>
                <wp:extent cx="362585" cy="272415"/>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86385"/>
                        </a:xfrm>
                        <a:prstGeom prst="rect">
                          <a:avLst/>
                        </a:prstGeom>
                        <a:noFill/>
                        <a:ln w="9525">
                          <a:noFill/>
                          <a:miter lim="800000"/>
                          <a:headEnd/>
                          <a:tailEnd/>
                        </a:ln>
                      </wps:spPr>
                      <wps:txbx>
                        <w:txbxContent>
                          <w:p w:rsidR="00CD5806" w:rsidRDefault="00CD5806" w:rsidP="00CD5806">
                            <w:pPr>
                              <w:rPr>
                                <w:color w:val="FFFF00"/>
                              </w:rPr>
                            </w:pPr>
                            <w:r>
                              <w:rPr>
                                <w:color w:val="FFFF00"/>
                              </w:rPr>
                              <w:t>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8" o:spid="_x0000_s1028" type="#_x0000_t202" style="position:absolute;margin-left:105.75pt;margin-top:70.8pt;width:28.55pt;height:21.4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ApDgIAAPoDAAAOAAAAZHJzL2Uyb0RvYy54bWysU9uO0zAQfUfiHyy/07TZpnSjuqtllyKk&#10;5SLt8gGu4zQWtsfYbpPy9YydtlTwhshDNJ7L8Zwz49XdYDQ5SB8UWEZnkykl0gpolN0x+u1l82ZJ&#10;SYjcNlyDlYweZaB369evVr2rZQkd6EZ6giA21L1jtIvR1UURRCcNDxNw0mKwBW94xKPfFY3nPaIb&#10;XZTT6aLowTfOg5AhoPdxDNJ1xm9bKeKXtg0yEs0o9hbz3+f/Nv2L9YrXO89dp8SpDf4PXRiuLF56&#10;gXrkkZO9V39BGSU8BGjjRIApoG2VkJkDsplN/2Dz3HEnMxcUJ7iLTOH/wYrPh6+eqIbRCidlucEZ&#10;vcghkncwEHShPr0LNaY9O0yMA/pxzplrcE8gvgdi4aHjdifvvYe+k7zB/mapsrgqHXFCAtn2n6DB&#10;e/g+QgYaWm+SeCgHQXSc0/Eym9SLQOfNoqyWFSUCQ+VycYN2uoHX52LnQ/wgwZBkMOpx9BmcH55C&#10;HFPPKekuCxulNfp5rS3pGb2tyioXXEWMiridWhlGl9P0jfuSOL63TS6OXOnRxl60PZFOPEfGcdgO&#10;Wd/yrOUWmiOq4GFcRnw8aHTgf1LS4yIyGn7suZeU6I8Wlbydzedpc/NhXr0t8eCvI9vrCLcCoRiN&#10;lIzmQ8zbnngGd4+Kb1RWI41m7OTUMi5Y1vP0GNIGX59z1u8nu/4FAAD//wMAUEsDBBQABgAIAAAA&#10;IQBFe2Dd3wAAAAsBAAAPAAAAZHJzL2Rvd25yZXYueG1sTI/NTsMwEITvSLyDtUjcqJOoDVGIU1Wo&#10;LUdoiTi78TaJGv/IdtPw9iwnuO3ujGa/qdazHtmEPgzWCEgXCTA0rVWD6QQ0n7unAliI0ig5WoMC&#10;vjHAur6/q2Sp7M0ccDrGjlGICaUU0MfoSs5D26OWYWEdGtLO1msZafUdV17eKFyPPEuSnGs5GPrQ&#10;S4evPbaX41ULcNHtn9/8+8dmu5uS5mvfZEO3FeLxYd68AIs4xz8z/OITOtTEdLJXowIbBWRpuiIr&#10;Ccs0B0aOLC9oONGlWK6A1xX/36H+AQAA//8DAFBLAQItABQABgAIAAAAIQC2gziS/gAAAOEBAAAT&#10;AAAAAAAAAAAAAAAAAAAAAABbQ29udGVudF9UeXBlc10ueG1sUEsBAi0AFAAGAAgAAAAhADj9If/W&#10;AAAAlAEAAAsAAAAAAAAAAAAAAAAALwEAAF9yZWxzLy5yZWxzUEsBAi0AFAAGAAgAAAAhAIqaoCkO&#10;AgAA+gMAAA4AAAAAAAAAAAAAAAAALgIAAGRycy9lMm9Eb2MueG1sUEsBAi0AFAAGAAgAAAAhAEV7&#10;YN3fAAAACwEAAA8AAAAAAAAAAAAAAAAAaAQAAGRycy9kb3ducmV2LnhtbFBLBQYAAAAABAAEAPMA&#10;AAB0BQAAAAA=&#10;" filled="f" stroked="f">
                <v:textbox style="mso-fit-shape-to-text:t">
                  <w:txbxContent>
                    <w:p w:rsidR="00CD5806" w:rsidRDefault="00CD5806" w:rsidP="00CD5806">
                      <w:pPr>
                        <w:rPr>
                          <w:color w:val="FFFF00"/>
                        </w:rPr>
                      </w:pPr>
                      <w:r>
                        <w:rPr>
                          <w:color w:val="FFFF00"/>
                        </w:rPr>
                        <w:t>13</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1403985</wp:posOffset>
                </wp:positionH>
                <wp:positionV relativeFrom="paragraph">
                  <wp:posOffset>1396365</wp:posOffset>
                </wp:positionV>
                <wp:extent cx="362585" cy="272415"/>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86385"/>
                        </a:xfrm>
                        <a:prstGeom prst="rect">
                          <a:avLst/>
                        </a:prstGeom>
                        <a:noFill/>
                        <a:ln w="9525">
                          <a:noFill/>
                          <a:miter lim="800000"/>
                          <a:headEnd/>
                          <a:tailEnd/>
                        </a:ln>
                      </wps:spPr>
                      <wps:txbx>
                        <w:txbxContent>
                          <w:p w:rsidR="00CD5806" w:rsidRDefault="00CD5806" w:rsidP="00CD5806">
                            <w:pPr>
                              <w:rPr>
                                <w:color w:val="FFFF00"/>
                              </w:rPr>
                            </w:pPr>
                            <w:r>
                              <w:rPr>
                                <w:color w:val="FFFF00"/>
                              </w:rPr>
                              <w:t>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7" o:spid="_x0000_s1029" type="#_x0000_t202" style="position:absolute;margin-left:110.55pt;margin-top:109.95pt;width:28.55pt;height:21.4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HWDwIAAPoDAAAOAAAAZHJzL2Uyb0RvYy54bWysU9uO2yAQfa/Uf0C8N3acOJu14qy2u01V&#10;aXuRdvsBBOMYFRgKJHb69TvgJI3at6p+sIa5HOacGVZ3g1bkIJyXYGo6neSUCMOhkWZX0+8vm3dL&#10;SnxgpmEKjKjpUXh6t377ZtXbShTQgWqEIwhifNXbmnYh2CrLPO+EZn4CVhgMtuA0C3h0u6xxrEd0&#10;rbIizxdZD66xDrjwHr2PY5CuE37bCh6+tq0XgaiaYm8h/V36b+M/W69YtXPMdpKf2mD/0IVm0uCl&#10;F6hHFhjZO/kXlJbcgYc2TDjoDNpWcpE4IJtp/geb545ZkbigON5eZPL/D5Z/OXxzRDY1LW8oMUzj&#10;jF7EEMh7GAi6UJ/e+grTni0mhgH9OOfE1dsn4D88MfDQMbMT985B3wnWYH/TWJldlY44PoJs+8/Q&#10;4D1sHyABDa3TUTyUgyA6zul4mU3shaNztijKZUkJx1CxXMzQjjew6lxsnQ8fBWgSjZo6HH0CZ4cn&#10;H8bUc0q8y8BGKoV+VilD+prelkWZCq4iWgbcTiV1TZd5/MZ9iRw/mCYVBybVaGMvypxIR54j4zBs&#10;h6Tv7KzlFpojquBgXEZ8PGh04H5R0uMi1tT/3DMnKFGfDCp5O53P4+amw7y8KfDgriPb6wgzHKFq&#10;GigZzYeQtj3y9PYeFd/IpEYczdjJqWVcsKTn6THEDb4+p6zfT3b9CgAA//8DAFBLAwQUAAYACAAA&#10;ACEAuTB4Bt4AAAALAQAADwAAAGRycy9kb3ducmV2LnhtbEyPwU7DMAyG70i8Q+RJ3FjaHLauNJ0m&#10;tI0jMCrOWRPaao0TJVlX3h5zgttv+dPvz9V2tiObTIiDQwn5MgNmsHV6wE5C83F4LIDFpFCr0aGR&#10;8G0ibOv7u0qV2t3w3Uyn1DEqwVgqCX1KvuQ8tr2xKi6dN0i7LxesSjSGjuugblRuRy6ybMWtGpAu&#10;9Mqb5960l9PVSvDJH9cv4fVttz9MWfN5bMTQ7aV8WMy7J2DJzOkPhl99UoeanM7uijqyUYIQeU4o&#10;hXyzAUaEWBcC2JnCShTA64r//6H+AQAA//8DAFBLAQItABQABgAIAAAAIQC2gziS/gAAAOEBAAAT&#10;AAAAAAAAAAAAAAAAAAAAAABbQ29udGVudF9UeXBlc10ueG1sUEsBAi0AFAAGAAgAAAAhADj9If/W&#10;AAAAlAEAAAsAAAAAAAAAAAAAAAAALwEAAF9yZWxzLy5yZWxzUEsBAi0AFAAGAAgAAAAhAJQ0MdYP&#10;AgAA+gMAAA4AAAAAAAAAAAAAAAAALgIAAGRycy9lMm9Eb2MueG1sUEsBAi0AFAAGAAgAAAAhALkw&#10;eAbeAAAACwEAAA8AAAAAAAAAAAAAAAAAaQQAAGRycy9kb3ducmV2LnhtbFBLBQYAAAAABAAEAPMA&#10;AAB0BQAAAAA=&#10;" filled="f" stroked="f">
                <v:textbox style="mso-fit-shape-to-text:t">
                  <w:txbxContent>
                    <w:p w:rsidR="00CD5806" w:rsidRDefault="00CD5806" w:rsidP="00CD5806">
                      <w:pPr>
                        <w:rPr>
                          <w:color w:val="FFFF00"/>
                        </w:rPr>
                      </w:pPr>
                      <w:r>
                        <w:rPr>
                          <w:color w:val="FFFF00"/>
                        </w:rPr>
                        <w:t>14</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666750</wp:posOffset>
                </wp:positionH>
                <wp:positionV relativeFrom="paragraph">
                  <wp:posOffset>1306830</wp:posOffset>
                </wp:positionV>
                <wp:extent cx="201295" cy="27241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86385"/>
                        </a:xfrm>
                        <a:prstGeom prst="rect">
                          <a:avLst/>
                        </a:prstGeom>
                        <a:noFill/>
                        <a:ln w="9525">
                          <a:noFill/>
                          <a:miter lim="800000"/>
                          <a:headEnd/>
                          <a:tailEnd/>
                        </a:ln>
                      </wps:spPr>
                      <wps:txbx>
                        <w:txbxContent>
                          <w:p w:rsidR="00CD5806" w:rsidRDefault="00CD5806" w:rsidP="00CD5806">
                            <w:pPr>
                              <w:rPr>
                                <w:color w:val="FFFF00"/>
                              </w:rPr>
                            </w:pPr>
                            <w:r>
                              <w:rPr>
                                <w:color w:val="FFFF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6" o:spid="_x0000_s1030" type="#_x0000_t202" style="position:absolute;margin-left:52.5pt;margin-top:102.9pt;width:15.85pt;height:21.4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O2DwIAAPoDAAAOAAAAZHJzL2Uyb0RvYy54bWysU9uO2yAQfa/Uf0C8N07cOE2skNV2t6kq&#10;bS/Sbj+AYByjAkOBxN5+/Q44SaP2rSoPiGGYM3PODOubwWhylD4osIzOJlNKpBXQKLtn9PvT9s2S&#10;khC5bbgGKxl9loHebF6/WveuliV0oBvpCYLYUPeO0S5GVxdFEJ00PEzASYvOFrzhEU2/LxrPe0Q3&#10;uiin00XRg2+cByFDwNv70Uk3Gb9tpYhf2zbISDSjWFvMu8/7Lu3FZs3rveeuU+JUBv+HKgxXFpNe&#10;oO555OTg1V9QRgkPAdo4EWAKaFslZOaAbGbTP9g8dtzJzAXFCe4iU/h/sOLL8ZsnqmG0WlBiucEe&#10;PckhkvcwELxCfXoXanz26PBhHPAe+5y5BvcA4kcgFu46bvfy1nvoO8kbrG+WIour0BEnJJBd/xka&#10;zMMPETLQ0HqTxEM5CKJjn54vvUm1CLxEecpVRYlAV7lcvF1WOQOvz8HOh/hRgiHpwKjH1mdwfnwI&#10;MRXD6/OTlMvCVmmd268t6RldVWWVA648RkWcTq0Mo8tpWuO8JI4fbJODI1d6PGMCbU+kE8+RcRx2&#10;Q9Z3ftZyB80zquBhHEb8PHjowP+ipMdBZDT8PHAvKdGfLCq5ms3naXKzMa/elWj4a8/u2sOtQChG&#10;IyXj8S7maU+Ug7tFxbcqq5FaM1ZyKhkHLIt0+gxpgq/t/Or3l928AAAA//8DAFBLAwQUAAYACAAA&#10;ACEA1KtMPt4AAAALAQAADwAAAGRycy9kb3ducmV2LnhtbEyPwU7DMBBE70j8g7VI3KhNoE2Vxqkq&#10;1JYjUCLObuwmEfHast00/D3bExxndjQ7r1xPdmCjCbF3KOFxJoAZbJzusZVQf+4elsBiUqjV4NBI&#10;+DER1tXtTakK7S74YcZDahmVYCyUhC4lX3Aem85YFWfOG6TbyQWrEsnQch3UhcrtwDMhFtyqHulD&#10;p7x56UzzfThbCT75ff4a3t43290o6q99nfXtVsr7u2mzApbMlP7CcJ1P06GiTUd3Rh3ZQFrMiSVJ&#10;yMScGK6Jp0UO7EjO8zIHXpX8P0P1CwAA//8DAFBLAQItABQABgAIAAAAIQC2gziS/gAAAOEBAAAT&#10;AAAAAAAAAAAAAAAAAAAAAABbQ29udGVudF9UeXBlc10ueG1sUEsBAi0AFAAGAAgAAAAhADj9If/W&#10;AAAAlAEAAAsAAAAAAAAAAAAAAAAALwEAAF9yZWxzLy5yZWxzUEsBAi0AFAAGAAgAAAAhAOEZA7YP&#10;AgAA+gMAAA4AAAAAAAAAAAAAAAAALgIAAGRycy9lMm9Eb2MueG1sUEsBAi0AFAAGAAgAAAAhANSr&#10;TD7eAAAACwEAAA8AAAAAAAAAAAAAAAAAaQQAAGRycy9kb3ducmV2LnhtbFBLBQYAAAAABAAEAPMA&#10;AAB0BQAAAAA=&#10;" filled="f" stroked="f">
                <v:textbox style="mso-fit-shape-to-text:t">
                  <w:txbxContent>
                    <w:p w:rsidR="00CD5806" w:rsidRDefault="00CD5806" w:rsidP="00CD5806">
                      <w:pPr>
                        <w:rPr>
                          <w:color w:val="FFFF00"/>
                        </w:rPr>
                      </w:pPr>
                      <w:r>
                        <w:rPr>
                          <w:color w:val="FFFF00"/>
                        </w:rPr>
                        <w:t>3</w:t>
                      </w:r>
                    </w:p>
                  </w:txbxContent>
                </v:textbox>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3558540</wp:posOffset>
                </wp:positionH>
                <wp:positionV relativeFrom="paragraph">
                  <wp:posOffset>1417320</wp:posOffset>
                </wp:positionV>
                <wp:extent cx="362585" cy="27241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86385"/>
                        </a:xfrm>
                        <a:prstGeom prst="rect">
                          <a:avLst/>
                        </a:prstGeom>
                        <a:noFill/>
                        <a:ln w="9525">
                          <a:noFill/>
                          <a:miter lim="800000"/>
                          <a:headEnd/>
                          <a:tailEnd/>
                        </a:ln>
                      </wps:spPr>
                      <wps:txbx>
                        <w:txbxContent>
                          <w:p w:rsidR="00CD5806" w:rsidRDefault="00CD5806" w:rsidP="00CD5806">
                            <w:pPr>
                              <w:rPr>
                                <w:color w:val="FFFF00"/>
                              </w:rPr>
                            </w:pPr>
                            <w:r>
                              <w:rPr>
                                <w:color w:val="FFFF00"/>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5" o:spid="_x0000_s1031" type="#_x0000_t202" style="position:absolute;margin-left:280.2pt;margin-top:111.6pt;width:28.55pt;height:21.4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KpDgIAAPoDAAAOAAAAZHJzL2Uyb0RvYy54bWysU9uO0zAQfUfiHyy/07TZpnSjuqtllyKk&#10;5SLt8gGu4zQWtsfYbpPy9YydtlTwhshDNJ7L8Zwz49XdYDQ5SB8UWEZnkykl0gpolN0x+u1l82ZJ&#10;SYjcNlyDlYweZaB369evVr2rZQkd6EZ6giA21L1jtIvR1UURRCcNDxNw0mKwBW94xKPfFY3nPaIb&#10;XZTT6aLowTfOg5AhoPdxDNJ1xm9bKeKXtg0yEs0o9hbz3+f/Nv2L9YrXO89dp8SpDf4PXRiuLF56&#10;gXrkkZO9V39BGSU8BGjjRIApoG2VkJkDsplN/2Dz3HEnMxcUJ7iLTOH/wYrPh6+eqIbRqqLEcoMz&#10;epFDJO9gIOhCfXoXakx7dpgYB/TjnDPX4J5AfA/EwkPH7U7eew99J3mD/c1SZXFVOuKEBLLtP0GD&#10;9/B9hAw0tN4k8VAOgug4p+NlNqkXgc6bRVktsUWBoXK5uEE73cDrc7HzIX6QYEgyGPU4+gzOD08h&#10;jqnnlHSXhY3SGv281pb0jN5WZZULriJGRdxOrQyjy2n6xn1JHN/bJhdHrvRoYy/ankgnniPjOGyH&#10;Ud+zlltojqiCh3EZ8fGg0YH/SUmPi8ho+LHnXlKiP1pU8nY2n6fNzYd59bbEg7+ObK8j3AqEYjRS&#10;MpoPMW974hncPSq+UVmNNJqxk1PLuGBZz9NjSBt8fc5Zv5/s+hcAAAD//wMAUEsDBBQABgAIAAAA&#10;IQCDk6+A3wAAAAsBAAAPAAAAZHJzL2Rvd25yZXYueG1sTI9BTsMwEEX3SNzBGiR21I6hLgpxqgq1&#10;ZUkpEWs3NklEPLZsNw23x6xgOTNPf96v1rMdyWRCHBxKKBYMiMHW6QE7Cc377u4RSEwKtRodGgnf&#10;JsK6vr6qVKndBd/MdEwdySEYSyWhT8mXlMa2N1bFhfMG8+3TBatSHkNHdVCXHG5HyhkT1KoB84de&#10;efPcm/breLYSfPL71Ut4PWy2u4k1H/uGD91WytubefMEJJk5/cHwq5/Voc5OJ3dGHckoYSnYQ0Yl&#10;cH7PgWRCFKslkFPeCFEArSv6v0P9AwAA//8DAFBLAQItABQABgAIAAAAIQC2gziS/gAAAOEBAAAT&#10;AAAAAAAAAAAAAAAAAAAAAABbQ29udGVudF9UeXBlc10ueG1sUEsBAi0AFAAGAAgAAAAhADj9If/W&#10;AAAAlAEAAAsAAAAAAAAAAAAAAAAALwEAAF9yZWxzLy5yZWxzUEsBAi0AFAAGAAgAAAAhAGDtIqkO&#10;AgAA+gMAAA4AAAAAAAAAAAAAAAAALgIAAGRycy9lMm9Eb2MueG1sUEsBAi0AFAAGAAgAAAAhAIOT&#10;r4DfAAAACwEAAA8AAAAAAAAAAAAAAAAAaAQAAGRycy9kb3ducmV2LnhtbFBLBQYAAAAABAAEAPMA&#10;AAB0BQAAAAA=&#10;" filled="f" stroked="f">
                <v:textbox style="mso-fit-shape-to-text:t">
                  <w:txbxContent>
                    <w:p w:rsidR="00CD5806" w:rsidRDefault="00CD5806" w:rsidP="00CD5806">
                      <w:pPr>
                        <w:rPr>
                          <w:color w:val="FFFF00"/>
                        </w:rPr>
                      </w:pPr>
                      <w:r>
                        <w:rPr>
                          <w:color w:val="FFFF00"/>
                        </w:rPr>
                        <w:t>10</w:t>
                      </w:r>
                    </w:p>
                  </w:txbxContent>
                </v:textbox>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2234565</wp:posOffset>
                </wp:positionH>
                <wp:positionV relativeFrom="paragraph">
                  <wp:posOffset>1397635</wp:posOffset>
                </wp:positionV>
                <wp:extent cx="201295" cy="2724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86385"/>
                        </a:xfrm>
                        <a:prstGeom prst="rect">
                          <a:avLst/>
                        </a:prstGeom>
                        <a:noFill/>
                        <a:ln w="9525">
                          <a:noFill/>
                          <a:miter lim="800000"/>
                          <a:headEnd/>
                          <a:tailEnd/>
                        </a:ln>
                      </wps:spPr>
                      <wps:txbx>
                        <w:txbxContent>
                          <w:p w:rsidR="00CD5806" w:rsidRDefault="00CD5806" w:rsidP="00CD5806">
                            <w:pPr>
                              <w:rPr>
                                <w:color w:val="FFFF00"/>
                              </w:rPr>
                            </w:pPr>
                            <w:r>
                              <w:rPr>
                                <w:color w:val="FFFF00"/>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4" o:spid="_x0000_s1032" type="#_x0000_t202" style="position:absolute;margin-left:175.95pt;margin-top:110.05pt;width:15.85pt;height:21.4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imDwIAAPoDAAAOAAAAZHJzL2Uyb0RvYy54bWysU9uO2yAQfa/Uf0C8N07cOE2skNV2t6kq&#10;bS/Sbj+AYByjAkOBxN5+/Q44SaP2rSoPiGGYM3PODOubwWhylD4osIzOJlNKpBXQKLtn9PvT9s2S&#10;khC5bbgGKxl9loHebF6/WveuliV0oBvpCYLYUPeO0S5GVxdFEJ00PEzASYvOFrzhEU2/LxrPe0Q3&#10;uiin00XRg2+cByFDwNv70Uk3Gb9tpYhf2zbISDSjWFvMu8/7Lu3FZs3rveeuU+JUBv+HKgxXFpNe&#10;oO555OTg1V9QRgkPAdo4EWAKaFslZOaAbGbTP9g8dtzJzAXFCe4iU/h/sOLL8ZsnqmG0mlNiucEe&#10;PckhkvcwELxCfXoXanz26PBhHPAe+5y5BvcA4kcgFu46bvfy1nvoO8kbrG+WIour0BEnJJBd/xka&#10;zMMPETLQ0HqTxEM5CKJjn54vvUm1CLxEecpVRYlAV7lcvF1WOQOvz8HOh/hRgiHpwKjH1mdwfnwI&#10;MRXD6/OTlMvCVmmd268t6RldVWWVA648RkWcTq0Mo8tpWuO8JI4fbJODI1d6PGMCbU+kE8+RcRx2&#10;Q9Z3cdZyB80zquBhHEb8PHjowP+ipMdBZDT8PHAvKdGfLCq5ms3naXKzMa/elWj4a8/u2sOtQChG&#10;IyXj8S7maU+Ug7tFxbcqq5FaM1ZyKhkHLIt0+gxpgq/t/Or3l928AAAA//8DAFBLAwQUAAYACAAA&#10;ACEAxNw5puAAAAALAQAADwAAAGRycy9kb3ducmV2LnhtbEyPwU7DMAyG70i8Q2QkbixpK8rWNZ0m&#10;tI0jY1Scsya0FY0TNVlX3h5zgqPtT7+/v9zMdmCTGUPvUEKyEMAMNk732Eqo3/cPS2AhKtRqcGgk&#10;fJsAm+r2plSFdld8M9MptoxCMBRKQhejLzgPTWesCgvnDdLt041WRRrHlutRXSncDjwVIudW9Ugf&#10;OuXNc2ear9PFSvDRH55extfjdrefRP1xqNO+3Ul5fzdv18CimeMfDL/6pA4VOZ3dBXVgg4TsMVkR&#10;KiFNRQKMiGyZ5cDOtMkzAbwq+f8O1Q8AAAD//wMAUEsBAi0AFAAGAAgAAAAhALaDOJL+AAAA4QEA&#10;ABMAAAAAAAAAAAAAAAAAAAAAAFtDb250ZW50X1R5cGVzXS54bWxQSwECLQAUAAYACAAAACEAOP0h&#10;/9YAAACUAQAACwAAAAAAAAAAAAAAAAAvAQAAX3JlbHMvLnJlbHNQSwECLQAUAAYACAAAACEA3xNI&#10;pg8CAAD6AwAADgAAAAAAAAAAAAAAAAAuAgAAZHJzL2Uyb0RvYy54bWxQSwECLQAUAAYACAAAACEA&#10;xNw5puAAAAALAQAADwAAAAAAAAAAAAAAAABpBAAAZHJzL2Rvd25yZXYueG1sUEsFBgAAAAAEAAQA&#10;8wAAAHYFAAAAAA==&#10;" filled="f" stroked="f">
                <v:textbox style="mso-fit-shape-to-text:t">
                  <w:txbxContent>
                    <w:p w:rsidR="00CD5806" w:rsidRDefault="00CD5806" w:rsidP="00CD5806">
                      <w:pPr>
                        <w:rPr>
                          <w:color w:val="FFFF00"/>
                        </w:rPr>
                      </w:pPr>
                      <w:r>
                        <w:rPr>
                          <w:color w:val="FFFF00"/>
                        </w:rPr>
                        <w:t>4</w:t>
                      </w:r>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1818005</wp:posOffset>
                </wp:positionH>
                <wp:positionV relativeFrom="paragraph">
                  <wp:posOffset>2150745</wp:posOffset>
                </wp:positionV>
                <wp:extent cx="201295" cy="27241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86385"/>
                        </a:xfrm>
                        <a:prstGeom prst="rect">
                          <a:avLst/>
                        </a:prstGeom>
                        <a:noFill/>
                        <a:ln w="9525">
                          <a:noFill/>
                          <a:miter lim="800000"/>
                          <a:headEnd/>
                          <a:tailEnd/>
                        </a:ln>
                      </wps:spPr>
                      <wps:txbx>
                        <w:txbxContent>
                          <w:p w:rsidR="00CD5806" w:rsidRDefault="00CD5806" w:rsidP="00CD5806">
                            <w:pPr>
                              <w:rPr>
                                <w:color w:val="FFFF00"/>
                              </w:rPr>
                            </w:pPr>
                            <w:r>
                              <w:rPr>
                                <w:color w:val="FFFF00"/>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3" o:spid="_x0000_s1033" type="#_x0000_t202" style="position:absolute;margin-left:143.15pt;margin-top:169.35pt;width:15.85pt;height:21.4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TGDwIAAPoDAAAOAAAAZHJzL2Uyb0RvYy54bWysU9tuGyEQfa/Uf0C812tvvIm9Mo7SpK4q&#10;pRcp6QdglvWiAkMBezf9+gys7VrtW1UeEMMwZ+acGVa3g9HkIH1QYBmdTaaUSCugUXbH6PfnzbsF&#10;JSFy23ANVjL6IgO9Xb99s+pdLUvoQDfSEwSxoe4do12Mri6KIDppeJiAkxadLXjDI5p+VzSe94hu&#10;dFFOp9dFD75xHoQMAW8fRiddZ/y2lSJ+bdsgI9GMYm0x7z7v27QX6xWvd567ToljGfwfqjBcWUx6&#10;hnrgkZO9V39BGSU8BGjjRIApoG2VkJkDsplN/2Dz1HEnMxcUJ7izTOH/wYovh2+eqIbR6ooSyw32&#10;6FkOkbyHgeAV6tO7UOOzJ4cP44D32OfMNbhHED8CsXDfcbuTd95D30neYH2zFFlchI44IYFs+8/Q&#10;YB6+j5CBhtabJB7KQRAd+/Ry7k2qReAlylMuK0oEusrF9dWiyhl4fQp2PsSPEgxJB0Y9tj6D88Nj&#10;iKkYXp+epFwWNkrr3H5tSc/osiqrHHDhMSridGplGF1M0xrnJXH8YJscHLnS4xkTaHsknXiOjOOw&#10;HbK+Nyctt9C8oAoexmHEz4OHDvwvSnocREbDzz33khL9yaKSy9l8niY3G/PqpkTDX3q2lx5uBUIx&#10;GikZj/cxT3uiHNwdKr5RWY3UmrGSY8k4YFmk42dIE3xp51e/v+z6FQAA//8DAFBLAwQUAAYACAAA&#10;ACEAQkgv3d8AAAALAQAADwAAAGRycy9kb3ducmV2LnhtbEyPy07DMBBF90j8gzWV2FHnIaVWiFNV&#10;qC1LoESs3dgkUeOxFbtp+HuGFexmNEd3zq22ix3ZbKYwOJSQrhNgBlunB+wkNB+HRwEsRIVajQ6N&#10;hG8TYFvf31Wq1O6G72Y+xY5RCIZSSehj9CXnoe2NVWHtvEG6fbnJqkjr1HE9qRuF25FnSVJwqwak&#10;D73y5rk37eV0tRJ89MfNy/T6ttsf5qT5PDbZ0O2lfFgtuydg0SzxD4ZffVKHmpzO7oo6sFFCJoqc&#10;UAl5LjbAiMhTQe3ONIi0AF5X/H+H+gcAAP//AwBQSwECLQAUAAYACAAAACEAtoM4kv4AAADhAQAA&#10;EwAAAAAAAAAAAAAAAAAAAAAAW0NvbnRlbnRfVHlwZXNdLnhtbFBLAQItABQABgAIAAAAIQA4/SH/&#10;1gAAAJQBAAALAAAAAAAAAAAAAAAAAC8BAABfcmVscy8ucmVsc1BLAQItABQABgAIAAAAIQCtMkTG&#10;DwIAAPoDAAAOAAAAAAAAAAAAAAAAAC4CAABkcnMvZTJvRG9jLnhtbFBLAQItABQABgAIAAAAIQBC&#10;SC/d3wAAAAsBAAAPAAAAAAAAAAAAAAAAAGkEAABkcnMvZG93bnJldi54bWxQSwUGAAAAAAQABADz&#10;AAAAdQUAAAAA&#10;" filled="f" stroked="f">
                <v:textbox style="mso-fit-shape-to-text:t">
                  <w:txbxContent>
                    <w:p w:rsidR="00CD5806" w:rsidRDefault="00CD5806" w:rsidP="00CD5806">
                      <w:pPr>
                        <w:rPr>
                          <w:color w:val="FFFF00"/>
                        </w:rPr>
                      </w:pPr>
                      <w:r>
                        <w:rPr>
                          <w:color w:val="FFFF00"/>
                        </w:rPr>
                        <w:t>8</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2469515</wp:posOffset>
                </wp:positionH>
                <wp:positionV relativeFrom="paragraph">
                  <wp:posOffset>1889125</wp:posOffset>
                </wp:positionV>
                <wp:extent cx="201295" cy="2724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86385"/>
                        </a:xfrm>
                        <a:prstGeom prst="rect">
                          <a:avLst/>
                        </a:prstGeom>
                        <a:noFill/>
                        <a:ln w="9525">
                          <a:noFill/>
                          <a:miter lim="800000"/>
                          <a:headEnd/>
                          <a:tailEnd/>
                        </a:ln>
                      </wps:spPr>
                      <wps:txbx>
                        <w:txbxContent>
                          <w:p w:rsidR="00CD5806" w:rsidRDefault="00CD5806" w:rsidP="00CD5806">
                            <w:pPr>
                              <w:rPr>
                                <w:color w:val="FFFF00"/>
                              </w:rPr>
                            </w:pPr>
                            <w:r>
                              <w:rPr>
                                <w:color w:val="FFFF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2" o:spid="_x0000_s1034" type="#_x0000_t202" style="position:absolute;margin-left:194.45pt;margin-top:148.75pt;width:15.85pt;height:21.4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RIDwIAAPoDAAAOAAAAZHJzL2Uyb0RvYy54bWysU9uO2yAQfa/Uf0C8N07ceJtYIavtblNV&#10;2l6k3X4AwThGBYYCiZ1+/Q44SaP2rSoPiGGYM3PODKvbwWhykD4osIzOJlNKpBXQKLtj9Pvz5s2C&#10;khC5bbgGKxk9ykBv169frXpXyxI60I30BEFsqHvHaBejq4siiE4aHibgpEVnC97wiKbfFY3nPaIb&#10;XZTT6U3Rg2+cByFDwNuH0UnXGb9tpYhf2zbISDSjWFvMu8/7Nu3FesXrneeuU+JUBv+HKgxXFpNe&#10;oB545GTv1V9QRgkPAdo4EWAKaFslZOaAbGbTP9g8ddzJzAXFCe4iU/h/sOLL4ZsnqmG0Kimx3GCP&#10;nuUQyXsYCF6hPr0LNT57cvgwDniPfc5cg3sE8SMQC/cdtzt55z30neQN1jdLkcVV6IgTEsi2/wwN&#10;5uH7CBloaL1J4qEcBNGxT8dLb1ItAi9RnnJZUSLQVS5u3i6qnIHX52DnQ/wowZB0YNRj6zM4PzyG&#10;mIrh9flJymVho7TO7deW9Iwuq7LKAVceoyJOp1aG0cU0rXFeEscPtsnBkSs9njGBtifSiefIOA7b&#10;Ieu7OGu5heaIKngYhxE/Dx468L8o6XEQGQ0/99xLSvQni0ouZ/N5mtxszKt3JRr+2rO99nArEIrR&#10;SMl4vI952hPl4O5Q8Y3KaqTWjJWcSsYByyKdPkOa4Gs7v/r9ZdcvAAAA//8DAFBLAwQUAAYACAAA&#10;ACEAOlOMBeAAAAALAQAADwAAAGRycy9kb3ducmV2LnhtbEyPy07DMBBF90j8gzVI7KhNCG2axqkq&#10;1JZloURdu/GQRMQPxW4a/p5hBcvRPbr3TLGeTM9GHELnrITHmQCGtna6s42E6mP3kAELUVmtemdR&#10;wjcGWJe3N4XKtbvadxyPsWFUYkOuJLQx+pzzULdoVJg5j5ayTzcYFekcGq4HdaVy0/NEiDk3qrO0&#10;0CqPLy3WX8eLkeCj3y9eh8PbZrsbRXXaV0nXbKW8v5s2K2ARp/gHw68+qUNJTmd3sTqwXsJTli0J&#10;lZAsF8/AiEgTMQd2pigVKfCy4P9/KH8AAAD//wMAUEsBAi0AFAAGAAgAAAAhALaDOJL+AAAA4QEA&#10;ABMAAAAAAAAAAAAAAAAAAAAAAFtDb250ZW50X1R5cGVzXS54bWxQSwECLQAUAAYACAAAACEAOP0h&#10;/9YAAACUAQAACwAAAAAAAAAAAAAAAAAvAQAAX3JlbHMvLnJlbHNQSwECLQAUAAYACAAAACEACaok&#10;SA8CAAD6AwAADgAAAAAAAAAAAAAAAAAuAgAAZHJzL2Uyb0RvYy54bWxQSwECLQAUAAYACAAAACEA&#10;OlOMBeAAAAALAQAADwAAAAAAAAAAAAAAAABpBAAAZHJzL2Rvd25yZXYueG1sUEsFBgAAAAAEAAQA&#10;8wAAAHYFAAAAAA==&#10;" filled="f" stroked="f">
                <v:textbox style="mso-fit-shape-to-text:t">
                  <w:txbxContent>
                    <w:p w:rsidR="00CD5806" w:rsidRDefault="00CD5806" w:rsidP="00CD5806">
                      <w:pPr>
                        <w:rPr>
                          <w:color w:val="FFFF00"/>
                        </w:rPr>
                      </w:pPr>
                      <w:r>
                        <w:rPr>
                          <w:color w:val="FFFF00"/>
                        </w:rPr>
                        <w:t>2</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2811780</wp:posOffset>
                </wp:positionH>
                <wp:positionV relativeFrom="paragraph">
                  <wp:posOffset>969645</wp:posOffset>
                </wp:positionV>
                <wp:extent cx="201295" cy="272415"/>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86385"/>
                        </a:xfrm>
                        <a:prstGeom prst="rect">
                          <a:avLst/>
                        </a:prstGeom>
                        <a:noFill/>
                        <a:ln w="9525">
                          <a:noFill/>
                          <a:miter lim="800000"/>
                          <a:headEnd/>
                          <a:tailEnd/>
                        </a:ln>
                      </wps:spPr>
                      <wps:txbx>
                        <w:txbxContent>
                          <w:p w:rsidR="00CD5806" w:rsidRDefault="00CD5806" w:rsidP="00CD5806">
                            <w:pPr>
                              <w:rPr>
                                <w:color w:val="FFFF00"/>
                              </w:rPr>
                            </w:pPr>
                            <w:r>
                              <w:rPr>
                                <w:color w:val="FFFF00"/>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1" o:spid="_x0000_s1035" type="#_x0000_t202" style="position:absolute;margin-left:221.4pt;margin-top:76.35pt;width:15.85pt;height:21.4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ZnDwIAAPoDAAAOAAAAZHJzL2Uyb0RvYy54bWysU9uO2yAQfa/Uf0C8N07ceJtYIavtblNV&#10;2l6k3X4AwThGBYYCiZ1+/Q44SaP2raofLGBmDuecGVa3g9HkIH1QYBmdTaaUSCugUXbH6PfnzZsF&#10;JSFy23ANVjJ6lIHerl+/WvWuliV0oBvpCYLYUPeO0S5GVxdFEJ00PEzASYvBFrzhEbd+VzSe94hu&#10;dFFOpzdFD75xHoQMAU8fxiBdZ/y2lSJ+bdsgI9GMIreY/z7/t+lfrFe83nnuOiVONPg/sDBcWbz0&#10;AvXAIyd7r/6CMkp4CNDGiQBTQNsqIbMGVDOb/qHmqeNOZi1oTnAXm8L/gxVfDt88UQ2j1YwSyw32&#10;6FkOkbyHgeAR+tO7UGPak8PEOOA59jlrDe4RxI9ALNx33O7knffQd5I3yC9XFlelI05IINv+MzR4&#10;D99HyEBD600yD+0giI59Ol56k7gIPER7ymVFicBQubh5u6gSt4LX52LnQ/wowZC0YNRj6zM4PzyG&#10;OKaeU9JdFjZK69x+bUnP6LIqq1xwFTEq4nRqZRhdTNM3zkvS+ME2uThypcc1ctEWKSXRSeeoOA7b&#10;Ifu7PHu5heaILngYhxEfDy468L8o6XEQGQ0/99xLSvQni04uZ/N5mty8mVfvStz468j2OsKtQChG&#10;IyXj8j7maU+Sg7tDxzcqu5FYjkxOlHHAsp+nx5Am+Hqfs34/2fULAAAA//8DAFBLAwQUAAYACAAA&#10;ACEAMOe5EN8AAAALAQAADwAAAGRycy9kb3ducmV2LnhtbEyPzU7DMBCE70i8g7VI3KhDlDQ0jVNV&#10;qC1HSok4u/GSRMQ/st00vD3LCY6zM5r5ttrMemQT+jBYI+BxkQBD01o1mE5A875/eAIWojRKjtag&#10;gG8MsKlvbypZKns1bzidYseoxIRSCuhjdCXnoe1Ry7CwDg15n9ZrGUn6jisvr1SuR54myZJrORha&#10;6KXD5x7br9NFC3DRHYoX/3rc7vZT0nwcmnTodkLc383bNbCIc/wLwy8+oUNNTGd7MSqwUUCWpYQe&#10;ycjTAhglsiLLgZ3pssqXwOuK//+h/gEAAP//AwBQSwECLQAUAAYACAAAACEAtoM4kv4AAADhAQAA&#10;EwAAAAAAAAAAAAAAAAAAAAAAW0NvbnRlbnRfVHlwZXNdLnhtbFBLAQItABQABgAIAAAAIQA4/SH/&#10;1gAAAJQBAAALAAAAAAAAAAAAAAAAAC8BAABfcmVscy8ucmVsc1BLAQItABQABgAIAAAAIQDNTOZn&#10;DwIAAPoDAAAOAAAAAAAAAAAAAAAAAC4CAABkcnMvZTJvRG9jLnhtbFBLAQItABQABgAIAAAAIQAw&#10;57kQ3wAAAAsBAAAPAAAAAAAAAAAAAAAAAGkEAABkcnMvZG93bnJldi54bWxQSwUGAAAAAAQABADz&#10;AAAAdQUAAAAA&#10;" filled="f" stroked="f">
                <v:textbox style="mso-fit-shape-to-text:t">
                  <w:txbxContent>
                    <w:p w:rsidR="00CD5806" w:rsidRDefault="00CD5806" w:rsidP="00CD5806">
                      <w:pPr>
                        <w:rPr>
                          <w:color w:val="FFFF00"/>
                        </w:rPr>
                      </w:pPr>
                      <w:r>
                        <w:rPr>
                          <w:color w:val="FFFF00"/>
                        </w:rPr>
                        <w:t>5</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3659505</wp:posOffset>
                </wp:positionH>
                <wp:positionV relativeFrom="paragraph">
                  <wp:posOffset>974090</wp:posOffset>
                </wp:positionV>
                <wp:extent cx="201295" cy="2724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86385"/>
                        </a:xfrm>
                        <a:prstGeom prst="rect">
                          <a:avLst/>
                        </a:prstGeom>
                        <a:noFill/>
                        <a:ln w="9525">
                          <a:noFill/>
                          <a:miter lim="800000"/>
                          <a:headEnd/>
                          <a:tailEnd/>
                        </a:ln>
                      </wps:spPr>
                      <wps:txbx>
                        <w:txbxContent>
                          <w:p w:rsidR="00CD5806" w:rsidRDefault="00CD5806" w:rsidP="00CD5806">
                            <w:pPr>
                              <w:rPr>
                                <w:color w:val="FFFF00"/>
                              </w:rPr>
                            </w:pPr>
                            <w:r>
                              <w:rPr>
                                <w:color w:val="FFFF00"/>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0" o:spid="_x0000_s1036" type="#_x0000_t202" style="position:absolute;margin-left:288.15pt;margin-top:76.7pt;width:15.85pt;height:21.4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jDwIAAPsDAAAOAAAAZHJzL2Uyb0RvYy54bWysU11v2yAUfZ+0/4B4X5x4cZdYIVXXLtOk&#10;7kNq9wMIxjEacBmQ2Nmv7wWnadS9TfODBVzuueece1ldD0aTg/RBgWV0NplSIq2ARtkdoz8fN+8W&#10;lITIbcM1WMnoUQZ6vX77ZtW7WpbQgW6kJwhiQ907RrsYXV0UQXTS8DABJy0GW/CGR9z6XdF43iO6&#10;0UU5nV4VPfjGeRAyBDy9G4N0nfHbVor4vW2DjEQzitxi/vv836Z/sV7xeue565Q40eD/wMJwZbHo&#10;GeqOR072Xv0FZZTwEKCNEwGmgLZVQmYNqGY2faXmoeNOZi1oTnBnm8L/gxXfDj88UQ2jFdpjucEe&#10;Pcohko8wEDxCf3oXarz24PBiHPAc+5y1BncP4lcgFm47bnfyxnvoO8kb5DdLmcVF6ogTEsi2/woN&#10;1uH7CBloaL1J5qEdBNGRyPHcm8RF4CHaUy4rSgSGysXV+0WVK/D6Odn5ED9LMCQtGPXY+gzOD/ch&#10;JjK8fr6SalnYKK1z+7UlPaPLqqxywkXEqIjTqZVhdDFN3zgvSeMn2+TkyJUe11hA25PopHNUHIft&#10;kP2dnc3cQnNEGzyM04ivBxcd+D+U9DiJjIbfe+4lJfqLRSuXs/k8jW7ezKsPJW78ZWR7GeFWIBSj&#10;kZJxeRvzuCfNwd2g5RuV7Ui9GZmcOOOEZZdOryGN8OU+33p5s+snAAAA//8DAFBLAwQUAAYACAAA&#10;ACEAT36lf98AAAALAQAADwAAAGRycy9kb3ducmV2LnhtbEyPzU7DMBCE70i8g7VI3KhNS9M2xKkq&#10;1JZjoUQ9u/GSRMQ/st00vD3LCY47M5r9pliPpmcDhtg5K+FxIoChrZ3ubCOh+tg9LIHFpKxWvbMo&#10;4RsjrMvbm0Ll2l3tOw7H1DAqsTFXEtqUfM55rFs0Kk6cR0vepwtGJTpDw3VQVyo3PZ8KkXGjOksf&#10;WuXxpcX663gxEnzy+8VrOLxttrtBVKd9Ne2arZT3d+PmGVjCMf2F4Ref0KEkprO7WB1ZL2G+yGYU&#10;JWM+ewJGiUwsad2ZlBVZvCz4/w3lDwAAAP//AwBQSwECLQAUAAYACAAAACEAtoM4kv4AAADhAQAA&#10;EwAAAAAAAAAAAAAAAAAAAAAAW0NvbnRlbnRfVHlwZXNdLnhtbFBLAQItABQABgAIAAAAIQA4/SH/&#10;1gAAAJQBAAALAAAAAAAAAAAAAAAAAC8BAABfcmVscy8ucmVsc1BLAQItABQABgAIAAAAIQB+N7kj&#10;DwIAAPsDAAAOAAAAAAAAAAAAAAAAAC4CAABkcnMvZTJvRG9jLnhtbFBLAQItABQABgAIAAAAIQBP&#10;fqV/3wAAAAsBAAAPAAAAAAAAAAAAAAAAAGkEAABkcnMvZG93bnJldi54bWxQSwUGAAAAAAQABADz&#10;AAAAdQUAAAAA&#10;" filled="f" stroked="f">
                <v:textbox style="mso-fit-shape-to-text:t">
                  <w:txbxContent>
                    <w:p w:rsidR="00CD5806" w:rsidRDefault="00CD5806" w:rsidP="00CD5806">
                      <w:pPr>
                        <w:rPr>
                          <w:color w:val="FFFF00"/>
                        </w:rPr>
                      </w:pPr>
                      <w:r>
                        <w:rPr>
                          <w:color w:val="FFFF00"/>
                        </w:rPr>
                        <w:t>6</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4523105</wp:posOffset>
                </wp:positionH>
                <wp:positionV relativeFrom="paragraph">
                  <wp:posOffset>1416685</wp:posOffset>
                </wp:positionV>
                <wp:extent cx="201295" cy="27241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86385"/>
                        </a:xfrm>
                        <a:prstGeom prst="rect">
                          <a:avLst/>
                        </a:prstGeom>
                        <a:noFill/>
                        <a:ln w="9525">
                          <a:noFill/>
                          <a:miter lim="800000"/>
                          <a:headEnd/>
                          <a:tailEnd/>
                        </a:ln>
                      </wps:spPr>
                      <wps:txbx>
                        <w:txbxContent>
                          <w:p w:rsidR="00CD5806" w:rsidRDefault="00CD5806" w:rsidP="00CD5806">
                            <w:pPr>
                              <w:rPr>
                                <w:color w:val="FFFF00"/>
                              </w:rPr>
                            </w:pPr>
                            <w:r>
                              <w:rPr>
                                <w:color w:val="FFFF00"/>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9" o:spid="_x0000_s1037" type="#_x0000_t202" style="position:absolute;margin-left:356.15pt;margin-top:111.55pt;width:15.85pt;height:21.45pt;z-index:251711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CDwIAAPsDAAAOAAAAZHJzL2Uyb0RvYy54bWysU9tu2zAMfR+wfxD0vjjxki4x4hRduwwD&#10;ugvQ7gMYWY6FSaImKbG7rx8lp2mwvQ3TgyCK4iHPIbW+HoxmR+mDQlvz2WTKmbQCG2X3Nf/+uH2z&#10;5CxEsA1otLLmTzLw683rV+veVbLEDnUjPSMQG6re1byL0VVFEUQnDYQJOmnJ2aI3EMn0+6Lx0BO6&#10;0UU5nV4VPfrGeRQyBLq9G518k/HbVor4tW2DjEzXnGqLefd536W92Kyh2ntwnRKnMuAfqjCgLCU9&#10;Q91BBHbw6i8oo4THgG2cCDQFtq0SMnMgNrPpH2weOnAycyFxgjvLFP4frPhy/OaZamo+X3FmwVCP&#10;HuUQ2XscGF2RPr0LFT17cPQwDnRPfc5cg7tH8SMwi7cd2L288R77TkJD9c1SZHEROuKEBLLrP2ND&#10;eeAQMQMNrTdJPJKDETr16encm1SLoEuSp1wtOBPkKpdXb5eLnAGq52DnQ/wo0bB0qLmn1mdwON6H&#10;mIqB6vlJymVxq7TO7deW9TVfLcpFDrjwGBVpOrUyNV9O0xrnJXH8YJscHEHp8UwJtD2RTjxHxnHY&#10;DVnfWZYkKbLD5olk8DhOI/0eOnTof3HW0yTWPPw8gJec6U+WpFzN5vM0utmYL96VZPhLz+7SA1YQ&#10;VM0jZ+PxNuZxT5yDuyHJtyrL8VLJqWaasKzS6TekEb6086uXP7v5DQAA//8DAFBLAwQUAAYACAAA&#10;ACEARsVpb98AAAALAQAADwAAAGRycy9kb3ducmV2LnhtbEyPy07DMBBF90j8gzVI7Kgdt0pQGqeq&#10;UFuWQIlYu7GbRMQP2W4a/p5hRZczc3Tn3Gozm5FMOsTBWQHZggHRtnVqsJ2A5nP/9AwkJmmVHJ3V&#10;An50hE19f1fJUrmr/dDTMXUEQ2wspYA+JV9SGtteGxkXzmuLt7MLRiYcQ0dVkFcMNyPljOXUyMHi&#10;h156/dLr9vt4MQJ88ofiNby9b3f7iTVfh4YP3U6Ix4d5uwaS9Jz+YfjTR3Wo0enkLlZFMgooMr5E&#10;VADnywwIEsVqhe1OuMlzBrSu6G2H+hcAAP//AwBQSwECLQAUAAYACAAAACEAtoM4kv4AAADhAQAA&#10;EwAAAAAAAAAAAAAAAAAAAAAAW0NvbnRlbnRfVHlwZXNdLnhtbFBLAQItABQABgAIAAAAIQA4/SH/&#10;1gAAAJQBAAALAAAAAAAAAAAAAAAAAC8BAABfcmVscy8ucmVsc1BLAQItABQABgAIAAAAIQCnw+TC&#10;DwIAAPsDAAAOAAAAAAAAAAAAAAAAAC4CAABkcnMvZTJvRG9jLnhtbFBLAQItABQABgAIAAAAIQBG&#10;xWlv3wAAAAsBAAAPAAAAAAAAAAAAAAAAAGkEAABkcnMvZG93bnJldi54bWxQSwUGAAAAAAQABADz&#10;AAAAdQUAAAAA&#10;" filled="f" stroked="f">
                <v:textbox style="mso-fit-shape-to-text:t">
                  <w:txbxContent>
                    <w:p w:rsidR="00CD5806" w:rsidRDefault="00CD5806" w:rsidP="00CD5806">
                      <w:pPr>
                        <w:rPr>
                          <w:color w:val="FFFF00"/>
                        </w:rPr>
                      </w:pPr>
                      <w:r>
                        <w:rPr>
                          <w:color w:val="FFFF00"/>
                        </w:rPr>
                        <w:t>9</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4533900</wp:posOffset>
                </wp:positionH>
                <wp:positionV relativeFrom="paragraph">
                  <wp:posOffset>2149475</wp:posOffset>
                </wp:positionV>
                <wp:extent cx="201295" cy="272415"/>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86385"/>
                        </a:xfrm>
                        <a:prstGeom prst="rect">
                          <a:avLst/>
                        </a:prstGeom>
                        <a:noFill/>
                        <a:ln w="9525">
                          <a:noFill/>
                          <a:miter lim="800000"/>
                          <a:headEnd/>
                          <a:tailEnd/>
                        </a:ln>
                      </wps:spPr>
                      <wps:txbx>
                        <w:txbxContent>
                          <w:p w:rsidR="00CD5806" w:rsidRDefault="00CD5806" w:rsidP="00CD5806">
                            <w:pPr>
                              <w:rPr>
                                <w:color w:val="FFFF00"/>
                              </w:rPr>
                            </w:pPr>
                            <w:r>
                              <w:rPr>
                                <w:color w:val="FFFF00"/>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8" o:spid="_x0000_s1038" type="#_x0000_t202" style="position:absolute;margin-left:357pt;margin-top:169.25pt;width:15.85pt;height:21.4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3mEAIAAPsDAAAOAAAAZHJzL2Uyb0RvYy54bWysU9uO2yAQfa/Uf0C8N3bcZJtYIavtblNV&#10;2l6k3X4AwThGBYYCiZ1+/Q44SaP2rSoPiGGYM3PODKvbwWhykD4osIxOJyUl0gpolN0x+v1582ZB&#10;SYjcNlyDlYweZaC369evVr2rZQUd6EZ6giA21L1jtIvR1UURRCcNDxNw0qKzBW94RNPvisbzHtGN&#10;LqqyvCl68I3zIGQIePswOuk647etFPFr2wYZiWYUa4t593nfpr1Yr3i989x1SpzK4P9QheHKYtIL&#10;1AOPnOy9+gvKKOEhQBsnAkwBbauEzByQzbT8g81Tx53MXFCc4C4yhf8HK74cvnmiGkZn2CnLDfbo&#10;WQ6RvIeB4BXq07tQ47Mnhw/jgPfY58w1uEcQPwKxcN9xu5N33kPfSd5gfdMUWVyFjjghgWz7z9Bg&#10;Hr6PkIGG1pskHspBEB37dLz0JtUi8BLlqZZzSgS6qsXN28U8Z+D1Odj5ED9KMCQdGPXY+gzOD48h&#10;pmJ4fX6SclnYKK1z+7UlPaPLeTXPAVceoyJOp1aG0UWZ1jgvieMH2+TgyJUez5hA2xPpxHNkHIft&#10;kPWdVmcxt9AcUQYP4zTi78FDB/4XJT1OIqPh5557SYn+ZFHK5XQ2S6Objdn8XYWGv/Zsrz3cCoRi&#10;NFIyHu9jHvfEObg7lHyjshypN2Mlp5pxwrJKp9+QRvjazq9+/9n1CwAAAP//AwBQSwMEFAAGAAgA&#10;AAAhADqIhp3gAAAACwEAAA8AAABkcnMvZG93bnJldi54bWxMj81OwzAQhO9IvIO1SNyokzYlUYhT&#10;VagtR0qJOLvxkkTEP7LdNLw9ywmOszOa/abazHpkE/owWCMgXSTA0LRWDaYT0LzvHwpgIUqj5GgN&#10;CvjGAJv69qaSpbJX84bTKXaMSkwopYA+RldyHtoetQwL69CQ92m9lpGk77jy8krleuTLJHnkWg6G&#10;PvTS4XOP7dfpogW46A75i389bnf7KWk+Ds1y6HZC3N/N2ydgEef4F4ZffEKHmpjO9mJUYKOAPM1o&#10;SxSwWhVrYJTIs3UO7EyXIs2A1xX/v6H+AQAA//8DAFBLAQItABQABgAIAAAAIQC2gziS/gAAAOEB&#10;AAATAAAAAAAAAAAAAAAAAAAAAABbQ29udGVudF9UeXBlc10ueG1sUEsBAi0AFAAGAAgAAAAhADj9&#10;If/WAAAAlAEAAAsAAAAAAAAAAAAAAAAALwEAAF9yZWxzLy5yZWxzUEsBAi0AFAAGAAgAAAAhAK/o&#10;DeYQAgAA+wMAAA4AAAAAAAAAAAAAAAAALgIAAGRycy9lMm9Eb2MueG1sUEsBAi0AFAAGAAgAAAAh&#10;ADqIhp3gAAAACwEAAA8AAAAAAAAAAAAAAAAAagQAAGRycy9kb3ducmV2LnhtbFBLBQYAAAAABAAE&#10;APMAAAB3BQAAAAA=&#10;" filled="f" stroked="f">
                <v:textbox style="mso-fit-shape-to-text:t">
                  <w:txbxContent>
                    <w:p w:rsidR="00CD5806" w:rsidRDefault="00CD5806" w:rsidP="00CD5806">
                      <w:pPr>
                        <w:rPr>
                          <w:color w:val="FFFF00"/>
                        </w:rPr>
                      </w:pPr>
                      <w:r>
                        <w:rPr>
                          <w:color w:val="FFFF00"/>
                        </w:rPr>
                        <w:t>7</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4352925</wp:posOffset>
                </wp:positionH>
                <wp:positionV relativeFrom="paragraph">
                  <wp:posOffset>2646045</wp:posOffset>
                </wp:positionV>
                <wp:extent cx="362585" cy="272415"/>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86385"/>
                        </a:xfrm>
                        <a:prstGeom prst="rect">
                          <a:avLst/>
                        </a:prstGeom>
                        <a:noFill/>
                        <a:ln w="9525">
                          <a:noFill/>
                          <a:miter lim="800000"/>
                          <a:headEnd/>
                          <a:tailEnd/>
                        </a:ln>
                      </wps:spPr>
                      <wps:txbx>
                        <w:txbxContent>
                          <w:p w:rsidR="00CD5806" w:rsidRDefault="00CD5806" w:rsidP="00CD5806">
                            <w:pPr>
                              <w:rPr>
                                <w:color w:val="FFFF00"/>
                              </w:rPr>
                            </w:pPr>
                            <w:r>
                              <w:rPr>
                                <w:color w:val="FFFF00"/>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7" o:spid="_x0000_s1039" type="#_x0000_t202" style="position:absolute;margin-left:342.75pt;margin-top:208.35pt;width:28.55pt;height:21.4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6EEAIAAPsDAAAOAAAAZHJzL2Uyb0RvYy54bWysU9uO2yAQfa/Uf0C8N06cy2atkNV2t6kq&#10;bS/Sbj+AYByjAkOBxE6/fgecpFH7VtUP1jCXw5wzw+quN5ocpA8KLKOT0ZgSaQXUyu4Y/f6yebek&#10;JERua67BSkaPMtC79ds3q85VsoQWdC09QRAbqs4x2sboqqIIopWGhxE4aTHYgDc84tHvitrzDtGN&#10;LsrxeFF04GvnQcgQ0Ps4BOk64zeNFPFr0wQZiWYUe4v57/N/m/7FesWrneeuVeLUBv+HLgxXFi+9&#10;QD3yyMneq7+gjBIeAjRxJMAU0DRKyMwB2UzGf7B5brmTmQuKE9xFpvD/YMWXwzdPVM3o7IYSyw3O&#10;6EX2kbyHnqAL9elcqDDt2WFi7NGPc85cg3sC8SMQCw8ttzt57z10reQ19jdJlcVV6YATEsi2+ww1&#10;3sP3ETJQ33iTxEM5CKLjnI6X2aReBDqni3K+nFMiMFQuF1O00w28Ohc7H+JHCYYkg1GPo8/g/PAU&#10;4pB6Tkl3WdgordHPK21Jx+jtvJzngquIURG3UyvD6HKcvmFfEscPts7FkSs92NiLtifSiefAOPbb&#10;Pus7mZ7F3EJ9RBk8DNuIrweNFvwvSjrcREbDzz33khL9yaKUt5PZLK1uPszmNyUe/HVkex3hViAU&#10;o5GSwXyIed0T0eDuUfKNynKk2QydnHrGDcuCnl5DWuHrc876/WbXrwAAAP//AwBQSwMEFAAGAAgA&#10;AAAhAH1xzW3gAAAACwEAAA8AAABkcnMvZG93bnJldi54bWxMj8tOwzAQRfdI/IM1SOyo06hJSohT&#10;VagtS0qJWLvxkETED9luGv6eYQXLmTm6c261mfXIJvRhsEbAcpEAQ9NaNZhOQPO+f1gDC1EaJUdr&#10;UMA3BtjUtzeVLJW9mjecTrFjFGJCKQX0MbqS89D2qGVYWIeGbp/Waxlp9B1XXl4pXI88TZKcazkY&#10;+tBLh889tl+nixbgojsUL/71uN3tp6T5ODTp0O2EuL+bt0/AIs7xD4ZffVKHmpzO9mJUYKOAfJ1l&#10;hApYLfMCGBHFKs2BnWmTPebA64r/71D/AAAA//8DAFBLAQItABQABgAIAAAAIQC2gziS/gAAAOEB&#10;AAATAAAAAAAAAAAAAAAAAAAAAABbQ29udGVudF9UeXBlc10ueG1sUEsBAi0AFAAGAAgAAAAhADj9&#10;If/WAAAAlAEAAAsAAAAAAAAAAAAAAAAALwEAAF9yZWxzLy5yZWxzUEsBAi0AFAAGAAgAAAAhAPJ4&#10;PoQQAgAA+wMAAA4AAAAAAAAAAAAAAAAALgIAAGRycy9lMm9Eb2MueG1sUEsBAi0AFAAGAAgAAAAh&#10;AH1xzW3gAAAACwEAAA8AAAAAAAAAAAAAAAAAagQAAGRycy9kb3ducmV2LnhtbFBLBQYAAAAABAAE&#10;APMAAAB3BQAAAAA=&#10;" filled="f" stroked="f">
                <v:textbox style="mso-fit-shape-to-text:t">
                  <w:txbxContent>
                    <w:p w:rsidR="00CD5806" w:rsidRDefault="00CD5806" w:rsidP="00CD5806">
                      <w:pPr>
                        <w:rPr>
                          <w:color w:val="FFFF00"/>
                        </w:rPr>
                      </w:pPr>
                      <w:r>
                        <w:rPr>
                          <w:color w:val="FFFF00"/>
                        </w:rPr>
                        <w:t>11</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2687955</wp:posOffset>
                </wp:positionH>
                <wp:positionV relativeFrom="paragraph">
                  <wp:posOffset>2479040</wp:posOffset>
                </wp:positionV>
                <wp:extent cx="201295" cy="27241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86385"/>
                        </a:xfrm>
                        <a:prstGeom prst="rect">
                          <a:avLst/>
                        </a:prstGeom>
                        <a:noFill/>
                        <a:ln w="9525">
                          <a:noFill/>
                          <a:miter lim="800000"/>
                          <a:headEnd/>
                          <a:tailEnd/>
                        </a:ln>
                      </wps:spPr>
                      <wps:txbx>
                        <w:txbxContent>
                          <w:p w:rsidR="00CD5806" w:rsidRDefault="00CD5806" w:rsidP="00CD5806">
                            <w:pPr>
                              <w:rPr>
                                <w:color w:val="FFFF00"/>
                              </w:rPr>
                            </w:pPr>
                            <w:r>
                              <w:rPr>
                                <w:color w:val="FFFF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6" o:spid="_x0000_s1040" type="#_x0000_t202" style="position:absolute;margin-left:211.65pt;margin-top:195.2pt;width:15.85pt;height:21.4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gnJEAIAAPsDAAAOAAAAZHJzL2Uyb0RvYy54bWysU9tuGyEQfa/Uf0C812tvbddeGUdpUleV&#10;0ouU9AMwy3pRgaGAvet+fQbWdqz0rSoPiGGYM3PODKub3mhykD4osIxORmNKpBVQK7tj9OfT5t2C&#10;khC5rbkGKxk9ykBv1m/frDpXyRJa0LX0BEFsqDrHaBujq4oiiFYaHkbgpEVnA97wiKbfFbXnHaIb&#10;XZTj8bzowNfOg5Ah4O394KTrjN80UsTvTRNkJJpRrC3m3ed9m/ZiveLVznPXKnEqg/9DFYYri0kv&#10;UPc8crL36i8oo4SHAE0cCTAFNI0SMnNANpPxKzaPLXcyc0FxgrvIFP4frPh2+OGJqhmdzimx3GCP&#10;nmQfyUfoCV6hPp0LFT57dPgw9niPfc5cg3sA8SsQC3cttzt56z10reQ11jdJkcVV6IATEsi2+wo1&#10;5uH7CBmob7xJ4qEcBNGxT8dLb1ItAi9RnnI5o0Sgq1zM3y9mOQOvzsHOh/hZgiHpwKjH1mdwfngI&#10;MRXDq/OTlMvCRmmd268t6RhdzspZDrjyGBVxOrUyjC7GaQ3zkjh+snUOjlzp4YwJtD2RTjwHxrHf&#10;9lnfyfQs5hbqI8rgYZhG/D14aMH/oaTDSWQ0/N5zLynRXyxKuZxMp2l0szGdfSjR8Nee7bWHW4FQ&#10;jEZKhuNdzOOeOAd3i5JvVJYj9Wao5FQzTlhW6fQb0ghf2/nVy59dPwMAAP//AwBQSwMEFAAGAAgA&#10;AAAhAI+cVfffAAAACwEAAA8AAABkcnMvZG93bnJldi54bWxMj81OwzAQhO9IvIO1SNyoTZLyE+JU&#10;FWrLsVAizm5skoh4bdluGt6e5QS3Hc2n2ZlqNduRTSbEwaGE24UAZrB1esBOQvO+vXkAFpNCrUaH&#10;RsK3ibCqLy8qVWp3xjczHVLHKARjqST0KfmS89j2xqq4cN4geZ8uWJVIho7roM4UbkeeCXHHrRqQ&#10;PvTKm+fetF+Hk5Xgk9/dv4T963qznUTzsWuyodtIeX01r5+AJTOnPxh+61N1qKnT0Z1QRzZKKLI8&#10;J1RC/igKYEQUyyWtO9KRk8Xriv/fUP8AAAD//wMAUEsBAi0AFAAGAAgAAAAhALaDOJL+AAAA4QEA&#10;ABMAAAAAAAAAAAAAAAAAAAAAAFtDb250ZW50X1R5cGVzXS54bWxQSwECLQAUAAYACAAAACEAOP0h&#10;/9YAAACUAQAACwAAAAAAAAAAAAAAAAAvAQAAX3JlbHMvLnJlbHNQSwECLQAUAAYACAAAACEAPdYJ&#10;yRACAAD7AwAADgAAAAAAAAAAAAAAAAAuAgAAZHJzL2Uyb0RvYy54bWxQSwECLQAUAAYACAAAACEA&#10;j5xV998AAAALAQAADwAAAAAAAAAAAAAAAABqBAAAZHJzL2Rvd25yZXYueG1sUEsFBgAAAAAEAAQA&#10;8wAAAHYFAAAAAA==&#10;" filled="f" stroked="f">
                <v:textbox style="mso-fit-shape-to-text:t">
                  <w:txbxContent>
                    <w:p w:rsidR="00CD5806" w:rsidRDefault="00CD5806" w:rsidP="00CD5806">
                      <w:pPr>
                        <w:rPr>
                          <w:color w:val="FFFF00"/>
                        </w:rPr>
                      </w:pPr>
                      <w:r>
                        <w:rPr>
                          <w:color w:val="FFFF00"/>
                        </w:rPr>
                        <w:t>1</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1390015</wp:posOffset>
                </wp:positionH>
                <wp:positionV relativeFrom="paragraph">
                  <wp:posOffset>891540</wp:posOffset>
                </wp:positionV>
                <wp:extent cx="257810" cy="285750"/>
                <wp:effectExtent l="19050" t="19050" r="27940" b="19050"/>
                <wp:wrapNone/>
                <wp:docPr id="45" name="Oval 45"/>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5" o:spid="_x0000_s1041" style="position:absolute;margin-left:109.45pt;margin-top:70.2pt;width:20.3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8yTqwIAAMoFAAAOAAAAZHJzL2Uyb0RvYy54bWysVE1v2zAMvQ/YfxB0X22nyZIFdYqgXYcB&#10;RVusHXpWZCkWIIuapCTOfv0o+aPZOvQwLAdFFMlH8pnkxWXbaLIXziswJS3OckqE4VApsy3p96eb&#10;DwtKfGCmYhqMKOlReHq5ev/u4mCXYgI16Eo4giDGLw+2pHUIdpllnteiYf4MrDColOAaFlB026xy&#10;7IDojc4mef4xO4CrrAMuvMfX605JVwlfSsHDvZReBKJLirmFdLp0buKZrS7YcuuYrRXv02D/kEXD&#10;lMGgI9Q1C4zsnHoF1SjuwIMMZxyaDKRUXKQasJoi/6Oax5pZkWpBcrwdafL/D5bf7R8cUVVJpzNK&#10;DGvwG93vmSYoIjcH65do8mgfXC95vMZCW+ma+I8lkDbxeRz5FG0gHB8ns/miQNY5qiaL2XyW+M5e&#10;nK3z4YuAhsRLSYXWyvpYMVuy/a0PGBOtB6v47EGr6kZpnQS33VxpRzBfjJ0v1uefY9Lo8puZNuRQ&#10;0vMixn8bY56f5+shyRMMRNQGgSMdHQHpFo5aREBtvgmJJMaSuwixfcWYGuNcmFB0qppVost4luNv&#10;SHjwSOknwIgssdIRuwcYLDuQAburu7ePriJ1/+jcl/6W8+iRIoMJo3OjDLi/Vaaxqj5yZz+Q1FET&#10;WQrtpk0NVowdtYHqiF3noBtHb/mNwga4ZT48MIfzhz2DOyXc4yE14MeD/kZJDe7n396jPY4Faik5&#10;4DyX1P/YMSco0V8NDsynYjqNCyAJ09l8goI71WxONWbXXAE2VYHby/J0jfZBD1fpoHnG1bOOUVHF&#10;DMfYJeXBDcJV6PYMLi8u1utkhkNvWbg1j5ZH8Eh07O6n9pk5209BwPG5g2H2X01CZxs9Dax3AaRK&#10;YxKp7njtPwEujNRL/XKLG+lUTlYvK3j1CwAA//8DAFBLAwQUAAYACAAAACEAH82JCOAAAAALAQAA&#10;DwAAAGRycy9kb3ducmV2LnhtbEyPwU6DQBCG7ya+w2ZMvNmlBBqKLE1j48GDB9HG65QdAWV3Cbu0&#10;tE/v9KTHmf/LP98Um9n04kij75xVsFxEIMjWTne2UfDx/vyQgfABrcbeWVJwJg+b8vamwFy7k32j&#10;YxUawSXW56igDWHIpfR1Swb9wg1kOftyo8HA49hIPeKJy00v4yhaSYOd5QstDvTUUv1TTUbBZXrd&#10;Dl04t3tMXi7f1edO7mmn1P3dvH0EEWgOfzBc9VkdSnY6uMlqL3oF8TJbM8pBEiUgmIjTdQriwJss&#10;TUCWhfz/Q/kLAAD//wMAUEsBAi0AFAAGAAgAAAAhALaDOJL+AAAA4QEAABMAAAAAAAAAAAAAAAAA&#10;AAAAAFtDb250ZW50X1R5cGVzXS54bWxQSwECLQAUAAYACAAAACEAOP0h/9YAAACUAQAACwAAAAAA&#10;AAAAAAAAAAAvAQAAX3JlbHMvLnJlbHNQSwECLQAUAAYACAAAACEAN8vMk6sCAADKBQAADgAAAAAA&#10;AAAAAAAAAAAuAgAAZHJzL2Uyb0RvYy54bWxQSwECLQAUAAYACAAAACEAH82JCOAAAAALAQAADwAA&#10;AAAAAAAAAAAAAAAFBQAAZHJzL2Rvd25yZXYueG1sUEsFBgAAAAAEAAQA8wAAABIGA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1450340</wp:posOffset>
                </wp:positionH>
                <wp:positionV relativeFrom="paragraph">
                  <wp:posOffset>1386840</wp:posOffset>
                </wp:positionV>
                <wp:extent cx="257810" cy="285750"/>
                <wp:effectExtent l="19050" t="19050" r="27940" b="19050"/>
                <wp:wrapNone/>
                <wp:docPr id="44" name="Oval 44"/>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4" o:spid="_x0000_s1042" style="position:absolute;margin-left:114.2pt;margin-top:109.2pt;width:20.3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DHRqwIAAMoFAAAOAAAAZHJzL2Uyb0RvYy54bWysVEtv2zAMvg/YfxB0X22nSZMFdYqgXYcB&#10;RVOsHXpWZCkWoNckJXb260fJj2Zr0cOwHBRRJD+Sn0leXrVKogNzXhhd4uIsx4hpaiqhdyX+8XT7&#10;aYGRD0RXRBrNSnxkHl+tPn64bOySTUxtZMUcAhDtl40tcR2CXWaZpzVTxJ8ZyzQouXGKBBDdLqsc&#10;aQBdyWyS5xdZY1xlnaHMe3i96ZR4lfA5ZzRsOPcsIFliyC2k06VzG89sdUmWO0dsLWifBvmHLBQR&#10;GoKOUDckELR34hWUEtQZb3g4o0ZlhnNBWaoBqinyv6p5rIllqRYgx9uRJv//YOn94cEhUZV4OsVI&#10;EwXfaHMgEoEI3DTWL8Hk0T64XvJwjYW23Kn4DyWgNvF5HPlkbUAUHiez+aIA1imoJovZfJb4zl6c&#10;rfPhKzMKxUuJmZTC+lgxWZLDnQ8QE6wHq/jsjRTVrZAyCW63vZYOQb4QO1+sz7/EpMHlDzOpUVPi&#10;8yLGfx9jnp/n6yHJEwxAlBqAIx0dAekWjpJFQKm/Mw4kxpK7CLF92ZgaoZTpUHSqmlSsy3iWw29I&#10;ePBI6SfAiMyh0hG7BxgsO5ABu6u7t4+uLHX/6NyX/p7z6JEiGx1GZyW0cW9VJqGqPnJnP5DUURNZ&#10;Cu22TQ1WXETT+LQ11RG6zpluHL2ltwIa4I748EAczB/0DOyUsIGDSwMfz/Q3jGrjfr31Hu1hLECL&#10;UQPzXGL/c08cw0h+0zAwn4vpNC6AJExn8wkI7lSzPdXovbo20FQFbC9L0zXaBzlcuTPqGVbPOkYF&#10;FdEUYpeYBjcI16HbM7C8KFuvkxkMvSXhTj9aGsEj0bG7n9pn4mw/BQHG594Ms/9qEjrb6KnNeh8M&#10;F2lMXnjtPwEsjNRL/XKLG+lUTlYvK3j1GwAA//8DAFBLAwQUAAYACAAAACEA+aI9Qt4AAAALAQAA&#10;DwAAAGRycy9kb3ducmV2LnhtbEyPwU7DMBBE70j8g7VI3KjTEFUlxKkqKg4cOBCouG7jJQ7EdhQ7&#10;bdqvZ3OC24x2NPum2Ey2E0caQuudguUiAUGu9rp1jYKP9+e7NYgQ0WnsvCMFZwqwKa+vCsy1P7k3&#10;OlaxEVziQo4KTIx9LmWoDVkMC9+T49uXHyxGtkMj9YAnLredTJNkJS22jj8Y7OnJUP1TjVbBZXzd&#10;9m08mz1mL5fv6nMn97RT6vZm2j6CiDTFvzDM+IwOJTMd/Oh0EJ2CNF1nHGWxnAUn0tUDrzvM4j4D&#10;WRby/4byFwAA//8DAFBLAQItABQABgAIAAAAIQC2gziS/gAAAOEBAAATAAAAAAAAAAAAAAAAAAAA&#10;AABbQ29udGVudF9UeXBlc10ueG1sUEsBAi0AFAAGAAgAAAAhADj9If/WAAAAlAEAAAsAAAAAAAAA&#10;AAAAAAAALwEAAF9yZWxzLy5yZWxzUEsBAi0AFAAGAAgAAAAhALYwMdGrAgAAygUAAA4AAAAAAAAA&#10;AAAAAAAALgIAAGRycy9lMm9Eb2MueG1sUEsBAi0AFAAGAAgAAAAhAPmiPULeAAAACwEAAA8AAAAA&#10;AAAAAAAAAAAABQUAAGRycy9kb3ducmV2LnhtbFBLBQYAAAAABAAEAPMAAAAQBg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4403090</wp:posOffset>
                </wp:positionH>
                <wp:positionV relativeFrom="paragraph">
                  <wp:posOffset>2638425</wp:posOffset>
                </wp:positionV>
                <wp:extent cx="257810" cy="285750"/>
                <wp:effectExtent l="19050" t="19050" r="27940" b="19050"/>
                <wp:wrapNone/>
                <wp:docPr id="43" name="Oval 43"/>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3" o:spid="_x0000_s1043" style="position:absolute;margin-left:346.7pt;margin-top:207.75pt;width:20.3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9RzqwIAAMoFAAAOAAAAZHJzL2Uyb0RvYy54bWysVEtv2zAMvg/YfxB0X23nsWRBnSJo12FA&#10;0RZth54VWYoF6DVJiZ39+lHyo9la9DAsB0UUyY/kZ5LnF62S6MCcF0aXuDjLMWKamkroXYl/PF1/&#10;WmLkA9EVkUazEh+Zxxfrjx/OG7tiE1MbWTGHAET7VWNLXIdgV1nmac0U8WfGMg1KbpwiAUS3yypH&#10;GkBXMpvk+eesMa6yzlDmPbxedUq8TvicMxruOPcsIFliyC2k06VzG89sfU5WO0dsLWifBvmHLBQR&#10;GoKOUFckELR34hWUEtQZb3g4o0ZlhnNBWaoBqinyv6p5rIllqRYgx9uRJv//YOnt4d4hUZV4NsVI&#10;EwXf6O5AJAIRuGmsX4HJo713veThGgttuVPxH0pAbeLzOPLJ2oAoPE7mi2UBrFNQTZbzxTzxnb04&#10;W+fDN2YUipcSMymF9bFisiKHGx8gJlgPVvHZGymqayFlEtxueykdgnwhdr7cTL/GpMHlDzOpUVPi&#10;aRHjv4+xyKf5ZkjyBAMQpQbgSEdHQLqFo2QRUOoHxoHEWHIXIbYvG1MjlDIdik5Vk4p1Gc9z+A0J&#10;Dx4p/QQYkTlUOmL3AINlBzJgd3X39tGVpe4fnfvS33MePVJko8PorIQ27q3KJFTVR+7sB5I6aiJL&#10;od22qcGKRTSNT1tTHaHrnOnG0Vt6LaABbogP98TB/EHPwE4Jd3BwaeDjmf6GUW3cr7feoz2MBWgx&#10;amCeS+x/7oljGMnvGgbmSzGbxQWQhNl8MQHBnWq2pxq9V5cGmqqA7WVpukb7IIcrd0Y9w+rZxKig&#10;IppC7BLT4AbhMnR7BpYXZZtNMoOhtyTc6EdLI3gkOnb3U/tMnO2nIMD43Jph9l9NQmcbPbXZ7IPh&#10;Io3JC6/9J4CFkXqpX25xI53KyeplBa9/AwAA//8DAFBLAwQUAAYACAAAACEAfkoH+OEAAAALAQAA&#10;DwAAAGRycy9kb3ducmV2LnhtbEyPwU7DMAyG70i8Q2QkbiwdazsoTaeJiQMHDitMu2ataQqNUzXp&#10;1u3pMSc42v70+/vz1WQ7ccTBt44UzGcRCKTK1S01Cj7eX+4eQPigqdadI1RwRg+r4voq11ntTrTF&#10;YxkawSHkM63AhNBnUvrKoNV+5nokvn26werA49DIetAnDredvI+iVFrdEn8wusdng9V3OVoFl/Ft&#10;3bfhbHY6fr18lfuN3OFGqdubaf0EIuAU/mD41Wd1KNjp4EaqvegUpI+LmFEF8TxJQDCxXMTc7sCb&#10;NEpAFrn836H4AQAA//8DAFBLAQItABQABgAIAAAAIQC2gziS/gAAAOEBAAATAAAAAAAAAAAAAAAA&#10;AAAAAABbQ29udGVudF9UeXBlc10ueG1sUEsBAi0AFAAGAAgAAAAhADj9If/WAAAAlAEAAAsAAAAA&#10;AAAAAAAAAAAALwEAAF9yZWxzLy5yZWxzUEsBAi0AFAAGAAgAAAAhAEbX1HOrAgAAygUAAA4AAAAA&#10;AAAAAAAAAAAALgIAAGRycy9lMm9Eb2MueG1sUEsBAi0AFAAGAAgAAAAhAH5KB/jhAAAACwEAAA8A&#10;AAAAAAAAAAAAAAAABQUAAGRycy9kb3ducmV2LnhtbFBLBQYAAAAABAAEAPMAAAATBg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3606165</wp:posOffset>
                </wp:positionH>
                <wp:positionV relativeFrom="paragraph">
                  <wp:posOffset>1407795</wp:posOffset>
                </wp:positionV>
                <wp:extent cx="257810" cy="285750"/>
                <wp:effectExtent l="19050" t="19050" r="27940" b="19050"/>
                <wp:wrapNone/>
                <wp:docPr id="42" name="Oval 42"/>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2" o:spid="_x0000_s1044" style="position:absolute;margin-left:283.95pt;margin-top:110.85pt;width:20.3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7erAIAAMoFAAAOAAAAZHJzL2Uyb0RvYy54bWysVE1v2zAMvQ/YfxB0X22nyZIFdYqgXYcB&#10;RVusHXpWZCkWIIuapMTJfv0o+aPZOvQwLAdFFMlH8pnkxeWh0WQvnFdgSlqc5ZQIw6FSZlvS7083&#10;HxaU+MBMxTQYUdKj8PRy9f7dRWuXYgI16Eo4giDGL1tb0joEu8wyz2vRMH8GVhhUSnANCyi6bVY5&#10;1iJ6o7NJnn/MWnCVdcCF9/h63SnpKuFLKXi4l9KLQHRJMbeQTpfOTTyz1QVbbh2zteJ9GuwfsmiY&#10;Mhh0hLpmgZGdU6+gGsUdeJDhjEOTgZSKi1QDVlPkf1TzWDMrUi1IjrcjTf7/wfK7/YMjqirpdEKJ&#10;YQ1+o/s90wRF5Ka1fokmj/bB9ZLHayz0IF0T/7EEckh8Hkc+xSEQjo+T2XxRIOscVZPFbD5LfGcv&#10;ztb58EVAQ+KlpEJrZX2smC3Z/tYHjInWg1V89qBVdaO0ToLbbq60I5gvxs4X6/PPMWl0+c1MG9KW&#10;9LyI8d/GmOfn+XpI8gQDEbVB4EhHR0C6haMWEVCbb0IiibHkLkJsXzGmxjgXJhSdqmaV6DKe5fgb&#10;Eh48UvoJMCJLrHTE7gEGyw5kwO7q7u2jq0jdPzr3pb/lPHqkyGDC6NwoA+5vlWmsqo/c2Q8kddRE&#10;lsJhc0gNViyiaXzaQHXErnPQjaO3/EZhA9wyHx6Yw/nDnsGdEu7xkBrw40F/o6QG9/Nv79EexwK1&#10;lLQ4zyX1P3bMCUr0V4MD86mYTuMCSMJ0Np+g4E41m1ON2TVXgE1V4PayPF2jfdDDVTponnH1rGNU&#10;VDHDMXZJeXCDcBW6PYPLi4v1Opnh0FsWbs2j5RE8Eh27++nwzJztpyDg+NzBMPuvJqGzjZ4G1rsA&#10;UqUxeeG1/wS4MFIv9cstbqRTOVm9rODVLwAAAP//AwBQSwMEFAAGAAgAAAAhAEbZ42jhAAAACwEA&#10;AA8AAABkcnMvZG93bnJldi54bWxMj7FOwzAQhnck3sE6JDbqNKJOm8apKioGBgYCFasbH3EgPkex&#10;06Z9esxUxrv79N/3F5vJduyIg28dSZjPEmBItdMtNRI+3p8flsB8UKRV5wglnNHDpry9KVSu3Yne&#10;8FiFhsUQ8rmSYELoc859bdAqP3M9Urx9ucGqEMeh4XpQpxhuO54mieBWtRQ/GNXjk8H6pxqthMv4&#10;uu3bcDZ79fhy+a4+d3yPOynv76btGljAKVxh+NOP6lBGp4MbSXvWSViIbBVRCWk6z4BFQiTLBbBD&#10;3AiRAS8L/r9D+QsAAP//AwBQSwECLQAUAAYACAAAACEAtoM4kv4AAADhAQAAEwAAAAAAAAAAAAAA&#10;AAAAAAAAW0NvbnRlbnRfVHlwZXNdLnhtbFBLAQItABQABgAIAAAAIQA4/SH/1gAAAJQBAAALAAAA&#10;AAAAAAAAAAAAAC8BAABfcmVscy8ucmVsc1BLAQItABQABgAIAAAAIQBqrv7erAIAAMoFAAAOAAAA&#10;AAAAAAAAAAAAAC4CAABkcnMvZTJvRG9jLnhtbFBLAQItABQABgAIAAAAIQBG2eNo4QAAAAsBAAAP&#10;AAAAAAAAAAAAAAAAAAYFAABkcnMvZG93bnJldi54bWxQSwUGAAAAAAQABADzAAAAFAY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4521200</wp:posOffset>
                </wp:positionH>
                <wp:positionV relativeFrom="paragraph">
                  <wp:posOffset>1407795</wp:posOffset>
                </wp:positionV>
                <wp:extent cx="257810" cy="285750"/>
                <wp:effectExtent l="19050" t="19050" r="27940" b="19050"/>
                <wp:wrapNone/>
                <wp:docPr id="41" name="Oval 41"/>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1" o:spid="_x0000_s1045" style="position:absolute;margin-left:356pt;margin-top:110.85pt;width:20.3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0pDqwIAAMoFAAAOAAAAZHJzL2Uyb0RvYy54bWysVEtv2zAMvg/YfxB0X22nyZIGdYqgXYcB&#10;RVOsHXpWZCkWoNckJXb260fJj2Zr0cOwHBRRJD+Sn0leXrVKogNzXhhd4uIsx4hpaiqhdyX+8XT7&#10;aYGRD0RXRBrNSnxkHl+tPn64bOySTUxtZMUcAhDtl40tcR2CXWaZpzVTxJ8ZyzQouXGKBBDdLqsc&#10;aQBdyWyS55+zxrjKOkOZ9/B60ynxKuFzzmjYcO5ZQLLEkFtIp0vnNp7Z6pIsd47YWtA+DfIPWSgi&#10;NAQdoW5IIGjvxCsoJagz3vBwRo3KDOeCslQDVFPkf1XzWBPLUi1AjrcjTf7/wdL7w4NDoirxtMBI&#10;EwXfaHMgEoEI3DTWL8Hk0T64XvJwjYW23Kn4DyWgNvF5HPlkbUAUHiez+aIA1imoJovZfJb4zl6c&#10;rfPhKzMKxUuJmZTC+lgxWZLDnQ8QE6wHq/jsjRTVrZAyCW63vZYOQb4QO1+sz7/EpMHlDzOpUVPi&#10;8yLGfx9jnp/n6yHJEwxAlBqAIx0dAekWjpJFQKm/Mw4kxpK7CLF92ZgaoZTpUHSqmlSsy3iWw29I&#10;ePBI6SfAiMyh0hG7BxgsO5ABu6u7t4+uLHX/6NyX/p7z6JEiGx1GZyW0cW9VJqGqPnJnP5DUURNZ&#10;Cu22TQ1WXETT+LQ11RG6zpluHL2ltwIa4I748EAczB/0DOyUsIGDSwMfz/Q3jGrjfr31Hu1hLECL&#10;UQPzXGL/c08cw0h+0zAwF8V0GhdAEqaz+QQEd6rZnmr0Xl0baCqYCcguXaN9kMOVO6OeYfWsY1RQ&#10;EU0hdolpcINwHbo9A8uLsvU6mcHQWxLu9KOlETwSHbv7qX0mzvZTEGB87s0w+68mobONntqs98Fw&#10;kcbkhdf+E8DCSL3UL7e4kU7lZPWygle/AQAA//8DAFBLAwQUAAYACAAAACEAOJu1lOEAAAALAQAA&#10;DwAAAGRycy9kb3ducmV2LnhtbEyPwU7DMBBE70j8g7VI3KiTCBIU4lQVFQcOHAhUXLfxEgdiO4qd&#10;Nu3Xs5zgODuj2TfVerGDONAUeu8UpKsEBLnW6951Ct7fnm7uQYSITuPgHSk4UYB1fXlRYan90b3S&#10;oYmd4BIXSlRgYhxLKUNryGJY+ZEce59+shhZTp3UEx653A4yS5JcWuwdfzA40qOh9ruZrYLz/LIZ&#10;+3gyO7x9Pn81H1u5o61S11fL5gFEpCX+heEXn9GhZqa9n50OYlBQpBlviQqyLC1AcKK4y3IQe77k&#10;eQGyruT/DfUPAAAA//8DAFBLAQItABQABgAIAAAAIQC2gziS/gAAAOEBAAATAAAAAAAAAAAAAAAA&#10;AAAAAABbQ29udGVudF9UeXBlc10ueG1sUEsBAi0AFAAGAAgAAAAhADj9If/WAAAAlAEAAAsAAAAA&#10;AAAAAAAAAAAALwEAAF9yZWxzLy5yZWxzUEsBAi0AFAAGAAgAAAAhAHIjSkOrAgAAygUAAA4AAAAA&#10;AAAAAAAAAAAALgIAAGRycy9lMm9Eb2MueG1sUEsBAi0AFAAGAAgAAAAhADibtZThAAAACwEAAA8A&#10;AAAAAAAAAAAAAAAABQUAAGRycy9kb3ducmV2LnhtbFBLBQYAAAAABAAEAPMAAAATBg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1821180</wp:posOffset>
                </wp:positionH>
                <wp:positionV relativeFrom="paragraph">
                  <wp:posOffset>2140585</wp:posOffset>
                </wp:positionV>
                <wp:extent cx="257810" cy="285750"/>
                <wp:effectExtent l="19050" t="19050" r="27940" b="19050"/>
                <wp:wrapNone/>
                <wp:docPr id="40" name="Oval 40"/>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0" o:spid="_x0000_s1046" style="position:absolute;margin-left:143.4pt;margin-top:168.55pt;width:20.3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HXFqwIAAMoFAAAOAAAAZHJzL2Uyb0RvYy54bWysVE1v2zAMvQ/YfxB0X22nzZIFdYqgXYcB&#10;RVu0HXpWZCkWIIuapCTOfv0o+aPZWvQwLAdFFMlH8pnk+UXbaLITziswJS1OckqE4VApsynpj6fr&#10;T3NKfGCmYhqMKOlBeHqx/PjhfG8XYgI16Eo4giDGL/a2pHUIdpFlnteiYf4ErDColOAaFlB0m6xy&#10;bI/ojc4mef4524OrrAMuvMfXq05JlwlfSsHDnZReBKJLirmFdLp0ruOZLc/ZYuOYrRXv02D/kEXD&#10;lMGgI9QVC4xsnXoF1SjuwIMMJxyaDKRUXKQasJoi/6uax5pZkWpBcrwdafL/D5bf7u4dUVVJz5Ae&#10;wxr8Rnc7pgmKyM3e+gWaPNp710ser7HQVrom/mMJpE18HkY+RRsIx8fJdDYvEJajajKfzqYJM3tx&#10;ts6HbwIaEi8lFVor62PFbMF2Nz5gTLQerOKzB62qa6V1EtxmfakdwXwxdj5fnX6NSaPLH2bakH1J&#10;T4sY/32MWX6ar4YkjzAQURsEjnR0BKRbOGgRAbV5EBJJjCV3EWL7ijE1xrkwoehUNatEl/E0x9+Q&#10;8OCR0k+AEVlipSN2DzBYdiADdld3bx9dRer+0bkv/T3n0SNFBhNG50YZcG9VprGqPnJnP5DUURNZ&#10;Cu26TQ02GTtqDdUBu85BN47e8muFDXDDfLhnDucPewZ3SrjDQ2rAjwf9jZIa3K+33qM9jgVqKdnj&#10;PJfU/9wyJyjR3w0OzJfiLHZ4SMLZdIbZEHesWR9rzLa5BGyqAreX5eka7YMertJB84yrZxWjoooZ&#10;jrFLyoMbhMvQ7RlcXlysVskMh96ycGMeLY/gkejY3U/tM3O2n4KA43MLw+y/moTONnoaWG0DSJXG&#10;JFLd8dp/AlwYqZf65RY30rGcrF5W8PI3AAAA//8DAFBLAwQUAAYACAAAACEAf1HcFuIAAAALAQAA&#10;DwAAAGRycy9kb3ducmV2LnhtbEyPzU7DMBCE70i8g7VI3KjzU7VRiFNVVBw4cCCl4urGSxKI11Hs&#10;tGmfnuUEtx3taOabYjPbXpxw9J0jBfEiAoFUO9NRo+B9//yQgfBBk9G9I1RwQQ+b8vam0LlxZ3rD&#10;UxUawSHkc62gDWHIpfR1i1b7hRuQ+PfpRqsDy7GRZtRnDre9TKJoJa3uiBtaPeBTi/V3NVkF1+l1&#10;O3Th0h708uX6VX3s5AF3St3fzdtHEAHn8GeGX3xGh5KZjm4i40WvIMlWjB4UpOk6BsGONFkvQRz5&#10;yJIYZFnI/xvKHwAAAP//AwBQSwECLQAUAAYACAAAACEAtoM4kv4AAADhAQAAEwAAAAAAAAAAAAAA&#10;AAAAAAAAW0NvbnRlbnRfVHlwZXNdLnhtbFBLAQItABQABgAIAAAAIQA4/SH/1gAAAJQBAAALAAAA&#10;AAAAAAAAAAAAAC8BAABfcmVscy8ucmVsc1BLAQItABQABgAIAAAAIQCt2HXFqwIAAMoFAAAOAAAA&#10;AAAAAAAAAAAAAC4CAABkcnMvZTJvRG9jLnhtbFBLAQItABQABgAIAAAAIQB/UdwW4gAAAAsBAAAP&#10;AAAAAAAAAAAAAAAAAAUFAABkcnMvZG93bnJldi54bWxQSwUGAAAAAAQABADzAAAAFAY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4537710</wp:posOffset>
                </wp:positionH>
                <wp:positionV relativeFrom="paragraph">
                  <wp:posOffset>2141220</wp:posOffset>
                </wp:positionV>
                <wp:extent cx="257810" cy="285750"/>
                <wp:effectExtent l="19050" t="19050" r="27940" b="19050"/>
                <wp:wrapNone/>
                <wp:docPr id="39" name="Oval 39"/>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9" o:spid="_x0000_s1047" style="position:absolute;margin-left:357.3pt;margin-top:168.6pt;width:20.3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nrqwIAAMoFAAAOAAAAZHJzL2Uyb0RvYy54bWysVE1v2zAMvQ/YfxB0X22nzZIGdYqgXYcB&#10;RVusHXpWZCkWIIuapCTOfv0o+aPZWvQwLAdFFMlH8pnkxWXbaLITziswJS1OckqE4VApsynpj6eb&#10;T3NKfGCmYhqMKOlBeHq5/PjhYm8XYgI16Eo4giDGL/a2pHUIdpFlnteiYf4ErDColOAaFlB0m6xy&#10;bI/ojc4mef4524OrrAMuvMfX605JlwlfSsHDvZReBKJLirmFdLp0ruOZLS/YYuOYrRXv02D/kEXD&#10;lMGgI9Q1C4xsnXoF1SjuwIMMJxyaDKRUXKQasJoi/6uax5pZkWpBcrwdafL/D5bf7R4cUVVJT88p&#10;MazBb3S/Y5qgiNzsrV+gyaN9cL3k8RoLbaVr4j+WQNrE52HkU7SBcHycTGfzAlnnqJrMp7Np4jt7&#10;cbbOh68CGhIvJRVaK+tjxWzBdrc+YEy0HqziswetqhuldRLcZn2lHcF8MXY+X51+iUmjyx9m2pA9&#10;1lfE+O9jzPLTfDUkeYSBiNogcKSjIyDdwkGLCKjNdyGRxFhyFyG2rxhTY5wLE4pOVbNKdBlPc/wN&#10;CQ8eKf0EGJElVjpi9wCDZQcyYHd19/bRVaTuH5370t9zHj1SZDBhdG6UAfdWZRqr6iN39gNJHTWR&#10;pdCu29Rgk2Qan9ZQHbDrHHTj6C2/UdgAt8yHB+Zw/rBncKeEezykBvx40N8oqcH9eus92uNYoJaS&#10;Pc5zSf3PLXOCEv3N4MCcF2dncQEk4Ww6m6DgjjXrY43ZNleATVXg9rI8XaN90MNVOmiecfWsYlRU&#10;McMxdkl5cINwFbo9g8uLi9UqmeHQWxZuzaPlETwSHbv7qX1mzvZTEHB87mCY/VeT0NlGTwOrbQCp&#10;0pi88Np/AlwYqZf65RY30rGcrF5W8PI3AAAA//8DAFBLAwQUAAYACAAAACEA1tKZN+EAAAALAQAA&#10;DwAAAGRycy9kb3ducmV2LnhtbEyPPU/DMBCGdyT+g3VIbNRp+pEqjVNVVAwMDAQq1mtyjQOxHcVO&#10;m/bXc0xlu49H7z2XbUbTihP1vnFWwXQSgSBbuqqxtYLPj5enFQgf0FbYOksKLuRhk9/fZZhW7mzf&#10;6VSEWnCI9Skq0CF0qZS+1GTQT1xHlndH1xsM3Pa1rHo8c7hpZRxFS2mwsXxBY0fPmsqfYjAKrsPb&#10;tmvCRe9x/nr9Lr52ck87pR4fxu0aRKAx3GD402d1yNnp4AZbedEqSKbzJaMKZrMkBsFEslhwceDJ&#10;Ko5B5pn8/0P+CwAA//8DAFBLAQItABQABgAIAAAAIQC2gziS/gAAAOEBAAATAAAAAAAAAAAAAAAA&#10;AAAAAABbQ29udGVudF9UeXBlc10ueG1sUEsBAi0AFAAGAAgAAAAhADj9If/WAAAAlAEAAAsAAAAA&#10;AAAAAAAAAAAALwEAAF9yZWxzLy5yZWxzUEsBAi0AFAAGAAgAAAAhAGmd6eurAgAAygUAAA4AAAAA&#10;AAAAAAAAAAAALgIAAGRycy9lMm9Eb2MueG1sUEsBAi0AFAAGAAgAAAAhANbSmTfhAAAACwEAAA8A&#10;AAAAAAAAAAAAAAAABQUAAGRycy9kb3ducmV2LnhtbFBLBQYAAAAABAAEAPMAAAATBg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3664585</wp:posOffset>
                </wp:positionH>
                <wp:positionV relativeFrom="paragraph">
                  <wp:posOffset>965835</wp:posOffset>
                </wp:positionV>
                <wp:extent cx="257810" cy="285750"/>
                <wp:effectExtent l="19050" t="19050" r="27940" b="19050"/>
                <wp:wrapNone/>
                <wp:docPr id="38" name="Oval 38"/>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8" o:spid="_x0000_s1048" style="position:absolute;margin-left:288.55pt;margin-top:76.05pt;width:20.3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SpqgIAAMoFAAAOAAAAZHJzL2Uyb0RvYy54bWysVEtPGzEQvlfqf7B8L/uANGnEBkVQqkoI&#10;EFBxdrx21pJftZ3spr++Y++DtCAOVXNwPJ6Zb2a+nZnzi05JtGfOC6MrXJzkGDFNTS30tsI/nq4/&#10;LTDygeiaSKNZhQ/M44vVxw/nrV2y0jRG1swhANF+2doKNyHYZZZ52jBF/ImxTIOSG6dIANFts9qR&#10;FtCVzMo8/5y1xtXWGcq8h9erXolXCZ9zRsMd554FJCsMuYV0unRu4pmtzsly64htBB3SIP+QhSJC&#10;Q9AJ6ooEgnZOvIJSgjrjDQ8n1KjMcC4oSzVANUX+VzWPDbEs1QLkeDvR5P8fLL3d3zsk6gqfwpfS&#10;RME3utsTiUAEblrrl2DyaO/dIHm4xkI77lT8hxJQl/g8THyyLiAKj+VsviiAdQqqcjGbzxLf2Yuz&#10;dT58Y0aheKkwk1JYHysmS7K/8QFigvVoFZ+9kaK+FlImwW03l9IhyBdi54v16deYNLj8YSY1aqG+&#10;IsZ/H2Oen+brMckjDECUGoAjHT0B6RYOkkVAqR8YBxJjyX2E2L5sSo1QynQoelVDatZnPMvhNyY8&#10;eqT0E2BE5lDphD0AjJY9yIjd1z3YR1eWun9yHkp/z3nySJGNDpOzEtq4tyqTUNUQubcfSeqpiSyF&#10;btOlBivLaBqfNqY+QNc504+jt/RaQAPcEB/uiYP5g56BnRLu4ODSwMczww2jxrhfb71HexgL0GLU&#10;wjxX2P/cEccwkt81DMyX4uwsLoAknM3mJQjuWLM51uidujTQVAVsL0vTNdoHOV65M+oZVs86RgUV&#10;0RRiV5gGNwqXod8zsLwoW6+TGQy9JeFGP1oawSPRsbufumfi7DAFAcbn1oyz/2oSetvoqc16FwwX&#10;aUxeeB0+ASyM1EvDcosb6VhOVi8rePUbAAD//wMAUEsDBBQABgAIAAAAIQCn2MMS4AAAAAsBAAAP&#10;AAAAZHJzL2Rvd25yZXYueG1sTI8xT8MwEIV3JP6DdUhs1ElFG5rGqSoqBgYGAhXrNT7iQGxHsdOm&#10;/fUcE2x3957efa/YTLYTRxpC652CdJaAIFd73bpGwfvb090DiBDRaey8IwVnCrApr68KzLU/uVc6&#10;VrERHOJCjgpMjH0uZagNWQwz35Nj7dMPFiOvQyP1gCcOt52cJ8lSWmwdfzDY06Oh+rsarYLL+LLt&#10;23g2e7x/vnxVHzu5p51StzfTdg0i0hT/zPCLz+hQMtPBj04H0SlYZFnKVhYWcx7YsUyzDMSBLyuW&#10;ZFnI/x3KHwAAAP//AwBQSwECLQAUAAYACAAAACEAtoM4kv4AAADhAQAAEwAAAAAAAAAAAAAAAAAA&#10;AAAAW0NvbnRlbnRfVHlwZXNdLnhtbFBLAQItABQABgAIAAAAIQA4/SH/1gAAAJQBAAALAAAAAAAA&#10;AAAAAAAAAC8BAABfcmVscy8ucmVsc1BLAQItABQABgAIAAAAIQDoZhSpqgIAAMoFAAAOAAAAAAAA&#10;AAAAAAAAAC4CAABkcnMvZTJvRG9jLnhtbFBLAQItABQABgAIAAAAIQCn2MMS4AAAAAsBAAAPAAAA&#10;AAAAAAAAAAAAAAQFAABkcnMvZG93bnJldi54bWxQSwUGAAAAAAQABADzAAAAEQY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2811780</wp:posOffset>
                </wp:positionH>
                <wp:positionV relativeFrom="paragraph">
                  <wp:posOffset>965835</wp:posOffset>
                </wp:positionV>
                <wp:extent cx="257810" cy="285750"/>
                <wp:effectExtent l="19050" t="19050" r="27940" b="19050"/>
                <wp:wrapNone/>
                <wp:docPr id="32" name="Oval 32"/>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2" o:spid="_x0000_s1049" style="position:absolute;margin-left:221.4pt;margin-top:76.05pt;width:20.3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ZFqwIAAMoFAAAOAAAAZHJzL2Uyb0RvYy54bWysVEtv2zAMvg/YfxB0X/1Is2RBnSJo12FA&#10;0RZrh54VWYoF6DVJiZ39+lHyo9k69DAsB0UUyY/kZ5IXl52S6MCcF0ZXuDjLMWKamlroXYW/P918&#10;WGLkA9E1kUazCh+Zx5fr9+8uWrtipWmMrJlDAKL9qrUVbkKwqyzztGGK+DNjmQYlN06RAKLbZbUj&#10;LaArmZV5/jFrjautM5R5D6/XvRKvEz7njIZ7zj0LSFYYcgvpdOncxjNbX5DVzhHbCDqkQf4hC0WE&#10;hqAT1DUJBO2deAWlBHXGGx7OqFGZ4VxQlmqAaor8j2oeG2JZqgXI8Xaiyf8/WHp3eHBI1BWelRhp&#10;ouAb3R+IRCACN631KzB5tA9ukDxcY6Eddyr+QwmoS3weJz5ZFxCFx3K+WBbAOgVVuZwv5onv7MXZ&#10;Oh++MKNQvFSYSSmsjxWTFTnc+gAxwXq0is/eSFHfCCmT4HbbK+kQ5Aux8+Vm9jkmDS6/mUmNWqiv&#10;iPHfxljks3wzJnmCAYhSA3Ckoycg3cJRsggo9TfGgcRYch8hti+bUiOUMh2KXtWQmvUZz3P4jQmP&#10;Hin9BBiROVQ6YQ8Ao2UPMmL3dQ/20ZWl7p+ch9Lfcp48UmSjw+SshDbub5VJqGqI3NuPJPXURJZC&#10;t+1Sg5WzaBqftqY+Qtc504+jt/RGQAPcEh8eiIP5g56BnRLu4eDSwMczww2jxriff3uP9jAWoMWo&#10;hXmusP+xJ45hJL9qGJhPxfl5XABJOJ8vShDcqWZ7qtF7dWWgqQrYXpama7QPcrxyZ9QzrJ5NjAoq&#10;oinErjANbhSuQr9nYHlRttkkMxh6S8KtfrQ0gkeiY3c/dc/E2WEKAozPnRln/9Uk9LbRU5vNPhgu&#10;0pi88Dp8AlgYqZeG5RY30qmcrF5W8PoXAAAA//8DAFBLAwQUAAYACAAAACEAtOCrt+AAAAALAQAA&#10;DwAAAGRycy9kb3ducmV2LnhtbEyPwU7DMBBE70j8g7VI3KiTYKCEOFVFxYEDBwIVVzdZ4kC8jmKn&#10;Tfv1LCc4zs5o5m2xml0v9jiGzpOGdJGAQKp901Gr4f3t6WoJIkRDjek9oYYjBliV52eFyRt/oFfc&#10;V7EVXEIhNxpsjEMuZagtOhMWfkBi79OPzkSWYyub0Ry43PUyS5Jb6UxHvGDNgI8W6+9qchpO08t6&#10;6OLRbo16Pn1VHxu5xY3Wlxfz+gFExDn+heEXn9GhZKadn6gJotegVMbokY2bLAXBCbW8ViB2fLm/&#10;S0GWhfz/Q/kDAAD//wMAUEsBAi0AFAAGAAgAAAAhALaDOJL+AAAA4QEAABMAAAAAAAAAAAAAAAAA&#10;AAAAAFtDb250ZW50X1R5cGVzXS54bWxQSwECLQAUAAYACAAAACEAOP0h/9YAAACUAQAACwAAAAAA&#10;AAAAAAAAAAAvAQAAX3JlbHMvLnJlbHNQSwECLQAUAAYACAAAACEAmmTWRasCAADKBQAADgAAAAAA&#10;AAAAAAAAAAAuAgAAZHJzL2Uyb0RvYy54bWxQSwECLQAUAAYACAAAACEAtOCrt+AAAAALAQAADwAA&#10;AAAAAAAAAAAAAAAFBQAAZHJzL2Rvd25yZXYueG1sUEsFBgAAAAAEAAQA8wAAABIGA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2240280</wp:posOffset>
                </wp:positionH>
                <wp:positionV relativeFrom="paragraph">
                  <wp:posOffset>1388110</wp:posOffset>
                </wp:positionV>
                <wp:extent cx="257810" cy="285750"/>
                <wp:effectExtent l="19050" t="19050" r="27940" b="19050"/>
                <wp:wrapNone/>
                <wp:docPr id="29" name="Oval 29"/>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9" o:spid="_x0000_s1050" style="position:absolute;margin-left:176.4pt;margin-top:109.3pt;width:20.3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gXqwIAAMoFAAAOAAAAZHJzL2Uyb0RvYy54bWysVMFu2zAMvQ/YPwi6r7bTZEmDOkXQrsOA&#10;oinWDj0rshQLkCVNUmJnXz9Kst1sLXoYloMiiuQj+Uzy8qprJDow64RWJS7OcoyYoroSalfiH0+3&#10;nxYYOU9URaRWrMRH5vDV6uOHy9Ys2UTXWlbMIgBRbtmaEtfem2WWOVqzhrgzbZgCJde2IR5Eu8sq&#10;S1pAb2Q2yfPPWattZaymzDl4vUlKvIr4nDPqN5w75pEsMeTm42njuQ1ntroky50lpha0T4P8QxYN&#10;EQqCjlA3xBO0t+IVVCOo1U5zf0Z1k2nOBWWxBqimyP+q5rEmhsVagBxnRprc/4Ol94cHi0RV4skF&#10;Roo08I02ByIRiMBNa9wSTB7Ng+0lB9dQaMdtE/6hBNRFPo8jn6zziMLjZDZfFMA6BdVkMZvPIt/Z&#10;i7Oxzn9lukHhUmImpTAuVEyW5HDnPMQE68EqPDstRXUrpIyC3W2vpUWQL8TOF+vzLyFpcPnDTCrU&#10;lvi8CPHfx5jn5/l6SPIEAxClAuBARyIg3vxRsgAo1XfGgcRQcooQ2peNqRFKmfJFUtWkYinjWQ6/&#10;IeHBI6YfAQMyh0pH7B5gsEwgA3aqu7cPrix2/+jcl/6e8+gRI2vlR+dGKG3fqkxCVX3kZD+QlKgJ&#10;LPlu26UGmwbT8LTV1RG6zuo0js7QWwENcEecfyAW5g96BnaK38DBpYaPp/sbRrW2v956D/YwFqDF&#10;qIV5LrH7uSeWYSS/KRiYi2I6DQsgCtPZfAKCPdVsTzVq31xraKoCtpeh8RrsvRyu3OrmGVbPOkQF&#10;FVEUYpeYejsI1z7tGVhelK3X0QyG3hB/px4NDeCB6NDdT90zsaafAg/jc6+H2X81Cck2eCq93nvN&#10;RRyTF177TwALI/ZSv9zCRjqVo9XLCl79BgAA//8DAFBLAwQUAAYACAAAACEAcQDDfeIAAAALAQAA&#10;DwAAAGRycy9kb3ducmV2LnhtbEyPwU7DMBBE70j8g7VI3KjTpERtGqeqqDhw4ECg4uomSxyI11Hs&#10;tGm/nuVUjjs7mnmTbybbiSMOvnWkYD6LQCBVrm6pUfDx/vywBOGDplp3jlDBGT1situbXGe1O9Eb&#10;HsvQCA4hn2kFJoQ+k9JXBq32M9cj8e/LDVYHPodG1oM+cbjtZBxFqbS6JW4wuscng9VPOVoFl/F1&#10;27fhbPZ68XL5Lj93co87pe7vpu0aRMApXM3wh8/oUDDTwY1Ue9EpSB5jRg8K4vkyBcGOZJUsQBxY&#10;SZMUZJHL/xuKXwAAAP//AwBQSwECLQAUAAYACAAAACEAtoM4kv4AAADhAQAAEwAAAAAAAAAAAAAA&#10;AAAAAAAAW0NvbnRlbnRfVHlwZXNdLnhtbFBLAQItABQABgAIAAAAIQA4/SH/1gAAAJQBAAALAAAA&#10;AAAAAAAAAAAAAC8BAABfcmVscy8ucmVsc1BLAQItABQABgAIAAAAIQDs8CgXqwIAAMoFAAAOAAAA&#10;AAAAAAAAAAAAAC4CAABkcnMvZTJvRG9jLnhtbFBLAQItABQABgAIAAAAIQBxAMN94gAAAAsBAAAP&#10;AAAAAAAAAAAAAAAAAAUFAABkcnMvZG93bnJldi54bWxQSwUGAAAAAAQABADzAAAAFAY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662305</wp:posOffset>
                </wp:positionH>
                <wp:positionV relativeFrom="paragraph">
                  <wp:posOffset>1299210</wp:posOffset>
                </wp:positionV>
                <wp:extent cx="257810" cy="285750"/>
                <wp:effectExtent l="19050" t="19050" r="27940" b="19050"/>
                <wp:wrapNone/>
                <wp:docPr id="26" name="Oval 26"/>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6" o:spid="_x0000_s1051" style="position:absolute;margin-left:52.15pt;margin-top:102.3pt;width:20.3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LqwIAAMoFAAAOAAAAZHJzL2Uyb0RvYy54bWysVE1v2zAMvQ/YfxB0X+2kTZMFdYqgXYcB&#10;RVusHXpWZCkWIIuapMTOfv0o+aPZWvQwLAdFFMlH8pnkxWVba7IXziswBZ2c5JQIw6FUZlvQH083&#10;nxaU+MBMyTQYUdCD8PRy9fHDRWOXYgoV6FI4giDGLxtb0CoEu8wyzytRM38CVhhUSnA1Cyi6bVY6&#10;1iB6rbNpnp9nDbjSOuDCe3y97pR0lfClFDzcS+lFILqgmFtIp0vnJp7Z6oItt47ZSvE+DfYPWdRM&#10;GQw6Ql2zwMjOqVdQteIOPMhwwqHOQErFRaoBq5nkf1XzWDErUi1IjrcjTf7/wfK7/YMjqizo9JwS&#10;w2r8Rvd7pgmKyE1j/RJNHu2D6yWP11hoK10d/7EE0iY+DyOfog2E4+N0Nl9MkHWOquliNp8lvrMX&#10;Z+t8+CqgJvFSUKG1sj5WzJZsf+sDxkTrwSo+e9CqvFFaJ8FtN1faEcwXY+eL9emXmDS6/GGmDWkK&#10;ejqJ8d/HmOen+XpI8ggDEbVB4EhHR0C6hYMWEVCb70IiibHkLkJsXzGmxjgXJkw6VcVK0WU8y/E3&#10;JDx4pPQTYESWWOmI3QMMlh3IgN3V3dtHV5G6f3TuS3/PefRIkcGE0blWBtxblWmsqo/c2Q8kddRE&#10;lkK7absGm0XT+LSB8oBd56AbR2/5jcIGuGU+PDCH84c9gzsl3OMhNeDHg/5GSQXu11vv0R7HArWU&#10;NDjPBfU/d8wJSvQ3gwPzeXJ2FhdAEs5m8ykK7lizOdaYXX0F2FQT3F6Wp2u0D3q4Sgf1M66edYyK&#10;KmY4xi4oD24QrkK3Z3B5cbFeJzMcesvCrXm0PIJHomN3P7XPzNl+CgKOzx0Ms/9qEjrb6GlgvQsg&#10;VRqTF177T4ALI/VSv9ziRjqWk9XLCl79BgAA//8DAFBLAwQUAAYACAAAACEAiqOfFt8AAAALAQAA&#10;DwAAAGRycy9kb3ducmV2LnhtbEyPsU7DMBCGdyTewTokNmpTrIiGOFVFxcDAQErF6sbXOCW2o9hp&#10;0z491wnG/+7Tf98Vy8l17IhDbINX8DgTwNDXwbS+UfC1eXt4BhaT9kZ3waOCM0ZYlrc3hc5NOPlP&#10;PFapYVTiY64V2JT6nPNYW3Q6zkKPnnb7MDidKA4NN4M+Ubnr+FyIjDvderpgdY+vFuufanQKLuPH&#10;qm/T2W61fL8cqu813+Jaqfu7afUCLOGU/mC46pM6lOS0C6M3kXWUhXwiVMFcyAzYlZByAWxHE7nI&#10;gJcF//9D+QsAAP//AwBQSwECLQAUAAYACAAAACEAtoM4kv4AAADhAQAAEwAAAAAAAAAAAAAAAAAA&#10;AAAAW0NvbnRlbnRfVHlwZXNdLnhtbFBLAQItABQABgAIAAAAIQA4/SH/1gAAAJQBAAALAAAAAAAA&#10;AAAAAAAAAC8BAABfcmVscy8ucmVsc1BLAQItABQABgAIAAAAIQDMwm/LqwIAAMoFAAAOAAAAAAAA&#10;AAAAAAAAAC4CAABkcnMvZTJvRG9jLnhtbFBLAQItABQABgAIAAAAIQCKo58W3wAAAAsBAAAPAAAA&#10;AAAAAAAAAAAAAAUFAABkcnMvZG93bnJldi54bWxQSwUGAAAAAAQABADzAAAAEQY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2475230</wp:posOffset>
                </wp:positionH>
                <wp:positionV relativeFrom="paragraph">
                  <wp:posOffset>1880235</wp:posOffset>
                </wp:positionV>
                <wp:extent cx="257810" cy="285750"/>
                <wp:effectExtent l="19050" t="19050" r="27940" b="19050"/>
                <wp:wrapNone/>
                <wp:docPr id="25" name="Oval 25"/>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5" o:spid="_x0000_s1052" style="position:absolute;margin-left:194.9pt;margin-top:148.05pt;width:20.3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DqWqwIAAMoFAAAOAAAAZHJzL2Uyb0RvYy54bWysVE1v2zAMvQ/YfxB0X+2kTZMFdYqgXYcB&#10;RVusHXpWZCkWIIuapMTOfv0o+aPZWvQwLAdFFMlH8pnkxWVba7IXziswBZ2c5JQIw6FUZlvQH083&#10;nxaU+MBMyTQYUdCD8PRy9fHDRWOXYgoV6FI4giDGLxtb0CoEu8wyzytRM38CVhhUSnA1Cyi6bVY6&#10;1iB6rbNpnp9nDbjSOuDCe3y97pR0lfClFDzcS+lFILqgmFtIp0vnJp7Z6oItt47ZSvE+DfYPWdRM&#10;GQw6Ql2zwMjOqVdQteIOPMhwwqHOQErFRaoBq5nkf1XzWDErUi1IjrcjTf7/wfK7/YMjqizodEaJ&#10;YTV+o/s90wRF5Kaxfokmj/bB9ZLHayy0la6O/1gCaROfh5FP0QbC8XE6my8myDpH1XQxm88S39mL&#10;s3U+fBVQk3gpqNBaWR8rZku2v/UBY6L1YBWfPWhV3iitk+C2myvtCOaLsfPF+vRLTBpd/jDThjQF&#10;PZ3E+O9jzPPTfD0keYSBiNogcKSjIyDdwkGLCKjNdyGRxFhyFyG2rxhTY5wLEyadqmKl6DKe5fgb&#10;Eh48UvoJMCJLrHTE7gEGyw5kwO7q7u2jq0jdPzr3pb/nPHqkyGDC6FwrA+6tyjRW1Ufu7AeSOmoi&#10;S6HdtF2DnUfT+LSB8oBd56AbR2/5jcIGuGU+PDCH84c9gzsl3OMhNeDHg/5GSQXu11vv0R7HArWU&#10;NDjPBfU/d8wJSvQ3gwPzeXJ2FhdAEs5m8ykK7lizOdaYXX0F2FQT3F6Wp2u0D3q4Sgf1M66edYyK&#10;KmY4xi4oD24QrkK3Z3B5cbFeJzMcesvCrXm0PIJHomN3P7XPzNl+CgKOzx0Ms/9qEjrb6GlgvQsg&#10;VRqTF177T4ALI/VSv9ziRjqWk9XLCl79BgAA//8DAFBLAwQUAAYACAAAACEARQCmeeEAAAALAQAA&#10;DwAAAGRycy9kb3ducmV2LnhtbEyPMU/DMBSEdyT+g/WQ2KiTNqraEKeqqBgYGEipWF/jRxyI7Sh2&#10;2rS/nscE4+lOd98Vm8l24kRDaL1TkM4SEORqr1vXKHjfPz+sQISITmPnHSm4UIBNeXtTYK792b3R&#10;qYqN4BIXclRgYuxzKUNtyGKY+Z4ce59+sBhZDo3UA5653HZyniRLabF1vGCwpydD9Xc1WgXX8XXb&#10;t/FiDpi9XL+qj5080E6p+7tp+wgi0hT/wvCLz+hQMtPRj04H0SlYrNaMHhXM18sUBCeyRZKBOLKV&#10;pSnIspD/P5Q/AAAA//8DAFBLAQItABQABgAIAAAAIQC2gziS/gAAAOEBAAATAAAAAAAAAAAAAAAA&#10;AAAAAABbQ29udGVudF9UeXBlc10ueG1sUEsBAi0AFAAGAAgAAAAhADj9If/WAAAAlAEAAAsAAAAA&#10;AAAAAAAAAAAALwEAAF9yZWxzLy5yZWxzUEsBAi0AFAAGAAgAAAAhADmMOparAgAAygUAAA4AAAAA&#10;AAAAAAAAAAAALgIAAGRycy9lMm9Eb2MueG1sUEsBAi0AFAAGAAgAAAAhAEUApnnhAAAACwEAAA8A&#10;AAAAAAAAAAAAAAAABQUAAGRycy9kb3ducmV2LnhtbFBLBQYAAAAABAAEAPMAAAATBgAAAAA=&#10;" fillcolor="#008a3e" strokecolor="#7030a0" strokeweight="2.5pt">
                <v:textbox>
                  <w:txbxContent>
                    <w:p w:rsidR="00CD5806" w:rsidRDefault="00CD5806" w:rsidP="00CD5806">
                      <w:pPr>
                        <w:jc w:val="center"/>
                      </w:pPr>
                    </w:p>
                  </w:txbxContent>
                </v:textbox>
              </v:oval>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2691130</wp:posOffset>
                </wp:positionH>
                <wp:positionV relativeFrom="paragraph">
                  <wp:posOffset>2470785</wp:posOffset>
                </wp:positionV>
                <wp:extent cx="257810" cy="285750"/>
                <wp:effectExtent l="19050" t="19050" r="27940" b="19050"/>
                <wp:wrapNone/>
                <wp:docPr id="24" name="Oval 24"/>
                <wp:cNvGraphicFramePr/>
                <a:graphic xmlns:a="http://schemas.openxmlformats.org/drawingml/2006/main">
                  <a:graphicData uri="http://schemas.microsoft.com/office/word/2010/wordprocessingShape">
                    <wps:wsp>
                      <wps:cNvSpPr/>
                      <wps:spPr>
                        <a:xfrm>
                          <a:off x="0" y="0"/>
                          <a:ext cx="257810" cy="285750"/>
                        </a:xfrm>
                        <a:prstGeom prst="ellipse">
                          <a:avLst/>
                        </a:prstGeom>
                        <a:solidFill>
                          <a:srgbClr val="008A3E"/>
                        </a:solidFill>
                        <a:ln w="317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806" w:rsidRDefault="00CD5806" w:rsidP="00CD5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4" o:spid="_x0000_s1053" style="position:absolute;margin-left:211.9pt;margin-top:194.55pt;width:20.3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YUqwIAAMoFAAAOAAAAZHJzL2Uyb0RvYy54bWysVE1v2zAMvQ/YfxB0X22nyZIFdYqgXYcB&#10;RVusHXpWZCkWIIuapMTJfv0o+aPZOvQwLAdFFMlH8pnkxeWh0WQvnFdgSlqc5ZQIw6FSZlvS7083&#10;HxaU+MBMxTQYUdKj8PRy9f7dRWuXYgI16Eo4giDGL1tb0joEu8wyz2vRMH8GVhhUSnANCyi6bVY5&#10;1iJ6o7NJnn/MWnCVdcCF9/h63SnpKuFLKXi4l9KLQHRJMbeQTpfOTTyz1QVbbh2zteJ9GuwfsmiY&#10;Mhh0hLpmgZGdU6+gGsUdeJDhjEOTgZSKi1QDVlPkf1TzWDMrUi1IjrcjTf7/wfK7/YMjqirpZEqJ&#10;YQ1+o/s90wRF5Ka1fokmj/bB9ZLHayz0IF0T/7EEckh8Hkc+xSEQjo+T2XxRIOscVZPFbD5LfGcv&#10;ztb58EVAQ+KlpEJrZX2smC3Z/tYHjInWg1V89qBVdaO0ToLbbq60I5gvxs4X6/PPMWl0+c1MG9KW&#10;9LyI8d/GmOfn+XpI8gQDEbVB4EhHR0C6haMWEVCbb0IiibHkLkJsXzGmxjgXJhSdqmaV6DKe5fgb&#10;Eh48UvoJMCJLrHTE7gEGyw5kwO7q7u2jq0jdPzr3pb/lPHqkyGDC6NwoA+5vlWmsqo/c2Q8kddRE&#10;lsJhc+gabB5N49MGqiN2nYNuHL3lNwob4Jb58MAczh/2DO6UcI+H1IAfD/obJTW4n397j/Y4Fqil&#10;pMV5Lqn/sWNOUKK/GhyYT8V0GhdAEqaz+QQFd6rZnGrMrrkCbKoCt5fl6Rrtgx6u0kHzjKtnHaOi&#10;ihmOsUvKgxuEq9DtGVxeXKzXyQyH3rJwax4tj+CR6NjdT4dn5mw/BQHH5w6G2X81CZ1t9DSw3gWQ&#10;Ko3JC6/9J8CFkXqpX25xI53KyeplBa9+AQAA//8DAFBLAwQUAAYACAAAACEAbcJE/OEAAAALAQAA&#10;DwAAAGRycy9kb3ducmV2LnhtbEyPwU7DMBBE70j8g7VI3KiTxqpKiFNVVBw4cCBQcd3GSxKI11Hs&#10;tGm/HnOC2452NPOm2My2F0cafedYQ7pIQBDXznTcaHh/e7pbg/AB2WDvmDScycOmvL4qMDfuxK90&#10;rEIjYgj7HDW0IQy5lL5uyaJfuIE4/j7daDFEOTbSjHiK4baXyyRZSYsdx4YWB3psqf6uJqvhMr1s&#10;hy6c2z2q58tX9bGTe9ppfXszbx9ABJrDnxl+8SM6lJHp4CY2XvQa1DKL6EFDtr5PQUSHWikF4hCP&#10;TKUgy0L+31D+AAAA//8DAFBLAQItABQABgAIAAAAIQC2gziS/gAAAOEBAAATAAAAAAAAAAAAAAAA&#10;AAAAAABbQ29udGVudF9UeXBlc10ueG1sUEsBAi0AFAAGAAgAAAAhADj9If/WAAAAlAEAAAsAAAAA&#10;AAAAAAAAAAAALwEAAF9yZWxzLy5yZWxzUEsBAi0AFAAGAAgAAAAhAFW0JhSrAgAAygUAAA4AAAAA&#10;AAAAAAAAAAAALgIAAGRycy9lMm9Eb2MueG1sUEsBAi0AFAAGAAgAAAAhAG3CRPzhAAAACwEAAA8A&#10;AAAAAAAAAAAAAAAABQUAAGRycy9kb3ducmV2LnhtbFBLBQYAAAAABAAEAPMAAAATBgAAAAA=&#10;" fillcolor="#008a3e" strokecolor="#7030a0" strokeweight="2.5pt">
                <v:textbox>
                  <w:txbxContent>
                    <w:p w:rsidR="00CD5806" w:rsidRDefault="00CD5806" w:rsidP="00CD5806">
                      <w:pPr>
                        <w:jc w:val="center"/>
                      </w:pPr>
                    </w:p>
                  </w:txbxContent>
                </v:textbox>
              </v:oval>
            </w:pict>
          </mc:Fallback>
        </mc:AlternateContent>
      </w:r>
      <w:r>
        <w:rPr>
          <w:noProof/>
        </w:rPr>
        <w:drawing>
          <wp:inline distT="0" distB="0" distL="0" distR="0">
            <wp:extent cx="5745480" cy="4756150"/>
            <wp:effectExtent l="0" t="0" r="762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r="938"/>
                    <a:stretch>
                      <a:fillRect/>
                    </a:stretch>
                  </pic:blipFill>
                  <pic:spPr bwMode="auto">
                    <a:xfrm>
                      <a:off x="0" y="0"/>
                      <a:ext cx="5745480" cy="4756150"/>
                    </a:xfrm>
                    <a:prstGeom prst="rect">
                      <a:avLst/>
                    </a:prstGeom>
                    <a:noFill/>
                    <a:ln>
                      <a:noFill/>
                    </a:ln>
                  </pic:spPr>
                </pic:pic>
              </a:graphicData>
            </a:graphic>
          </wp:inline>
        </w:drawing>
      </w:r>
    </w:p>
    <w:tbl>
      <w:tblPr>
        <w:tblStyle w:val="TableGrid"/>
        <w:tblpPr w:leftFromText="180" w:rightFromText="180" w:vertAnchor="text" w:horzAnchor="margin" w:tblpY="148"/>
        <w:tblW w:w="0" w:type="auto"/>
        <w:tblLook w:val="04A0" w:firstRow="1" w:lastRow="0" w:firstColumn="1" w:lastColumn="0" w:noHBand="0" w:noVBand="1"/>
      </w:tblPr>
      <w:tblGrid>
        <w:gridCol w:w="462"/>
        <w:gridCol w:w="4219"/>
        <w:gridCol w:w="537"/>
        <w:gridCol w:w="4132"/>
      </w:tblGrid>
      <w:tr w:rsidR="00CD5806" w:rsidTr="00CD5806">
        <w:tc>
          <w:tcPr>
            <w:tcW w:w="46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1</w:t>
            </w:r>
          </w:p>
        </w:tc>
        <w:tc>
          <w:tcPr>
            <w:tcW w:w="432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Jackson Square/Carriage Stand</w:t>
            </w:r>
          </w:p>
        </w:tc>
        <w:tc>
          <w:tcPr>
            <w:tcW w:w="54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8</w:t>
            </w:r>
          </w:p>
        </w:tc>
        <w:tc>
          <w:tcPr>
            <w:tcW w:w="424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New Orleans Pharmacy Museum</w:t>
            </w:r>
          </w:p>
        </w:tc>
      </w:tr>
      <w:tr w:rsidR="00CD5806" w:rsidTr="00CD5806">
        <w:tc>
          <w:tcPr>
            <w:tcW w:w="46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2</w:t>
            </w:r>
          </w:p>
        </w:tc>
        <w:tc>
          <w:tcPr>
            <w:tcW w:w="432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The Cabildo</w:t>
            </w:r>
          </w:p>
        </w:tc>
        <w:tc>
          <w:tcPr>
            <w:tcW w:w="54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9</w:t>
            </w:r>
          </w:p>
        </w:tc>
        <w:tc>
          <w:tcPr>
            <w:tcW w:w="424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proofErr w:type="spellStart"/>
            <w:r>
              <w:rPr>
                <w:szCs w:val="24"/>
              </w:rPr>
              <w:t>Galier</w:t>
            </w:r>
            <w:proofErr w:type="spellEnd"/>
            <w:r>
              <w:rPr>
                <w:szCs w:val="24"/>
              </w:rPr>
              <w:t xml:space="preserve"> House</w:t>
            </w:r>
          </w:p>
        </w:tc>
      </w:tr>
      <w:tr w:rsidR="00CD5806" w:rsidTr="00CD5806">
        <w:tc>
          <w:tcPr>
            <w:tcW w:w="46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3</w:t>
            </w:r>
          </w:p>
        </w:tc>
        <w:tc>
          <w:tcPr>
            <w:tcW w:w="432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The Old Absinth House</w:t>
            </w:r>
          </w:p>
        </w:tc>
        <w:tc>
          <w:tcPr>
            <w:tcW w:w="54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10</w:t>
            </w:r>
          </w:p>
        </w:tc>
        <w:tc>
          <w:tcPr>
            <w:tcW w:w="424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The Cornstalk</w:t>
            </w:r>
          </w:p>
        </w:tc>
      </w:tr>
      <w:tr w:rsidR="00CD5806" w:rsidTr="00CD5806">
        <w:tc>
          <w:tcPr>
            <w:tcW w:w="46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4</w:t>
            </w:r>
          </w:p>
        </w:tc>
        <w:tc>
          <w:tcPr>
            <w:tcW w:w="432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 xml:space="preserve">Pat </w:t>
            </w:r>
            <w:proofErr w:type="spellStart"/>
            <w:r>
              <w:rPr>
                <w:szCs w:val="24"/>
              </w:rPr>
              <w:t>O’Briens</w:t>
            </w:r>
            <w:proofErr w:type="spellEnd"/>
          </w:p>
        </w:tc>
        <w:tc>
          <w:tcPr>
            <w:tcW w:w="54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11</w:t>
            </w:r>
          </w:p>
        </w:tc>
        <w:tc>
          <w:tcPr>
            <w:tcW w:w="424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The French Market</w:t>
            </w:r>
          </w:p>
        </w:tc>
      </w:tr>
      <w:tr w:rsidR="00CD5806" w:rsidTr="00CD5806">
        <w:tc>
          <w:tcPr>
            <w:tcW w:w="46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5</w:t>
            </w:r>
          </w:p>
        </w:tc>
        <w:tc>
          <w:tcPr>
            <w:tcW w:w="432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 xml:space="preserve">Marie </w:t>
            </w:r>
            <w:proofErr w:type="spellStart"/>
            <w:r>
              <w:rPr>
                <w:szCs w:val="24"/>
              </w:rPr>
              <w:t>Laveau’s</w:t>
            </w:r>
            <w:proofErr w:type="spellEnd"/>
            <w:r>
              <w:rPr>
                <w:szCs w:val="24"/>
              </w:rPr>
              <w:t xml:space="preserve"> House of Voodoo</w:t>
            </w:r>
          </w:p>
        </w:tc>
        <w:tc>
          <w:tcPr>
            <w:tcW w:w="54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12</w:t>
            </w:r>
          </w:p>
        </w:tc>
        <w:tc>
          <w:tcPr>
            <w:tcW w:w="424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Café du Monde</w:t>
            </w:r>
          </w:p>
        </w:tc>
      </w:tr>
      <w:tr w:rsidR="00CD5806" w:rsidTr="00CD5806">
        <w:tc>
          <w:tcPr>
            <w:tcW w:w="46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6</w:t>
            </w:r>
          </w:p>
        </w:tc>
        <w:tc>
          <w:tcPr>
            <w:tcW w:w="432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Lafitte’s Blacksmith Shop</w:t>
            </w:r>
          </w:p>
        </w:tc>
        <w:tc>
          <w:tcPr>
            <w:tcW w:w="54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13</w:t>
            </w:r>
          </w:p>
        </w:tc>
        <w:tc>
          <w:tcPr>
            <w:tcW w:w="424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Broussard’s Restaurant</w:t>
            </w:r>
          </w:p>
        </w:tc>
      </w:tr>
      <w:tr w:rsidR="00CD5806" w:rsidTr="00CD5806">
        <w:tc>
          <w:tcPr>
            <w:tcW w:w="46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7</w:t>
            </w:r>
          </w:p>
        </w:tc>
        <w:tc>
          <w:tcPr>
            <w:tcW w:w="432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Ursuline Convent</w:t>
            </w:r>
          </w:p>
        </w:tc>
        <w:tc>
          <w:tcPr>
            <w:tcW w:w="540"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14</w:t>
            </w:r>
          </w:p>
        </w:tc>
        <w:tc>
          <w:tcPr>
            <w:tcW w:w="4248" w:type="dxa"/>
            <w:tcBorders>
              <w:top w:val="single" w:sz="4" w:space="0" w:color="auto"/>
              <w:left w:val="single" w:sz="4" w:space="0" w:color="auto"/>
              <w:bottom w:val="single" w:sz="4" w:space="0" w:color="auto"/>
              <w:right w:val="single" w:sz="4" w:space="0" w:color="auto"/>
            </w:tcBorders>
            <w:hideMark/>
          </w:tcPr>
          <w:p w:rsidR="00CD5806" w:rsidRDefault="00CD5806">
            <w:pPr>
              <w:pStyle w:val="NoSpacing"/>
              <w:rPr>
                <w:szCs w:val="24"/>
              </w:rPr>
            </w:pPr>
            <w:r>
              <w:rPr>
                <w:szCs w:val="24"/>
              </w:rPr>
              <w:t>Brennan’s Restaurant</w:t>
            </w:r>
          </w:p>
        </w:tc>
      </w:tr>
    </w:tbl>
    <w:p w:rsidR="00CD5806" w:rsidRDefault="00CD5806" w:rsidP="00CD5806">
      <w:pPr>
        <w:jc w:val="center"/>
        <w:rPr>
          <w:rFonts w:cs="Arial"/>
          <w:sz w:val="16"/>
          <w:szCs w:val="16"/>
        </w:rPr>
      </w:pPr>
    </w:p>
    <w:p w:rsidR="00CD5806" w:rsidRDefault="00CD5806" w:rsidP="00CD5806">
      <w:pPr>
        <w:jc w:val="center"/>
        <w:rPr>
          <w:sz w:val="24"/>
          <w:szCs w:val="24"/>
        </w:rPr>
      </w:pPr>
      <w:r>
        <w:rPr>
          <w:noProof/>
        </w:rPr>
        <w:drawing>
          <wp:inline distT="0" distB="0" distL="0" distR="0">
            <wp:extent cx="1798205" cy="12612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343" cy="1262740"/>
                    </a:xfrm>
                    <a:prstGeom prst="rect">
                      <a:avLst/>
                    </a:prstGeom>
                    <a:noFill/>
                    <a:ln>
                      <a:noFill/>
                    </a:ln>
                  </pic:spPr>
                </pic:pic>
              </a:graphicData>
            </a:graphic>
          </wp:inline>
        </w:drawing>
      </w:r>
    </w:p>
    <w:p w:rsidR="00CD5806" w:rsidRDefault="00CD5806" w:rsidP="00CD5806">
      <w:pPr>
        <w:rPr>
          <w:rFonts w:cs="Times New Roman"/>
          <w:szCs w:val="32"/>
        </w:rPr>
        <w:sectPr w:rsidR="00CD5806">
          <w:pgSz w:w="12240" w:h="15840"/>
          <w:pgMar w:top="1440" w:right="1440" w:bottom="1440" w:left="1440" w:header="720" w:footer="720" w:gutter="0"/>
          <w:cols w:space="720"/>
        </w:sectPr>
      </w:pPr>
    </w:p>
    <w:bookmarkStart w:id="1" w:name="_MON_1554120146"/>
    <w:bookmarkEnd w:id="1"/>
    <w:p w:rsidR="00CD5806" w:rsidRDefault="00730A1A" w:rsidP="00CD5806">
      <w:pPr>
        <w:pStyle w:val="NoSpacing"/>
      </w:pPr>
      <w:r>
        <w:rPr>
          <w:rFonts w:asciiTheme="minorHAnsi" w:eastAsiaTheme="minorEastAsia" w:hAnsiTheme="minorHAnsi"/>
        </w:rPr>
        <w:object w:dxaOrig="12589" w:dyaOrig="7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0.5pt;height:355.8pt" o:ole="">
            <v:imagedata r:id="rId9" o:title=""/>
          </v:shape>
          <o:OLEObject Type="Embed" ProgID="Excel.Sheet.12" ShapeID="_x0000_i1025" DrawAspect="Content" ObjectID="_1565596024" r:id="rId10"/>
        </w:object>
      </w:r>
    </w:p>
    <w:p w:rsidR="00CD5806" w:rsidRDefault="00CD5806" w:rsidP="00CD5806">
      <w:pPr>
        <w:pStyle w:val="NoSpacing"/>
      </w:pPr>
    </w:p>
    <w:p w:rsidR="00CD5806" w:rsidRDefault="00CD5806" w:rsidP="00CD5806">
      <w:pPr>
        <w:pStyle w:val="NoSpacing"/>
        <w:rPr>
          <w:rFonts w:ascii="Times New Roman" w:hAnsi="Times New Roman"/>
          <w:b/>
          <w:i/>
        </w:rPr>
      </w:pPr>
    </w:p>
    <w:p w:rsidR="00CD5806" w:rsidRDefault="00CD5806" w:rsidP="00CD5806">
      <w:pPr>
        <w:pStyle w:val="NoSpacing"/>
        <w:rPr>
          <w:rFonts w:ascii="Times New Roman" w:hAnsi="Times New Roman"/>
          <w:b/>
          <w:i/>
        </w:rPr>
      </w:pPr>
    </w:p>
    <w:p w:rsidR="00CD5806" w:rsidRDefault="00CD5806" w:rsidP="00CD5806">
      <w:pPr>
        <w:pStyle w:val="NoSpacing"/>
        <w:rPr>
          <w:rFonts w:ascii="Times New Roman" w:hAnsi="Times New Roman"/>
          <w:b/>
          <w:i/>
        </w:rPr>
      </w:pPr>
      <w:r>
        <w:rPr>
          <w:rFonts w:ascii="Times New Roman" w:hAnsi="Times New Roman"/>
          <w:b/>
          <w:i/>
        </w:rPr>
        <w:t>Note:  The above table is an embedded Microsoft Excel worksheet.  Double click this table to activate the worksheet.</w:t>
      </w:r>
    </w:p>
    <w:p w:rsidR="00713E0A" w:rsidRDefault="00713E0A">
      <w:pPr>
        <w:spacing w:after="0" w:line="240" w:lineRule="auto"/>
        <w:rPr>
          <w:rFonts w:ascii="Times New Roman" w:hAnsi="Times New Roman" w:cs="Times New Roman"/>
          <w:sz w:val="24"/>
        </w:rPr>
      </w:pPr>
      <w:r>
        <w:rPr>
          <w:rFonts w:ascii="Times New Roman" w:hAnsi="Times New Roman" w:cs="Times New Roman"/>
          <w:sz w:val="24"/>
        </w:rPr>
        <w:br w:type="page"/>
      </w:r>
    </w:p>
    <w:p w:rsidR="00713E0A" w:rsidRDefault="00713E0A" w:rsidP="00713E0A">
      <w:pPr>
        <w:pStyle w:val="ListParagraph"/>
        <w:ind w:left="0"/>
        <w:rPr>
          <w:b/>
        </w:rPr>
        <w:sectPr w:rsidR="00713E0A" w:rsidSect="00CD5806">
          <w:pgSz w:w="15840" w:h="12240" w:orient="landscape"/>
          <w:pgMar w:top="1800" w:right="1440" w:bottom="1800" w:left="1440" w:header="720" w:footer="720" w:gutter="0"/>
          <w:cols w:space="720"/>
          <w:docGrid w:linePitch="360"/>
        </w:sectPr>
      </w:pPr>
    </w:p>
    <w:p w:rsidR="00713E0A" w:rsidRPr="00713E0A" w:rsidRDefault="00713E0A" w:rsidP="00713E0A">
      <w:pPr>
        <w:pStyle w:val="ListParagraph"/>
        <w:ind w:left="0"/>
        <w:rPr>
          <w:rFonts w:ascii="Times New Roman" w:hAnsi="Times New Roman" w:cs="Times New Roman"/>
          <w:sz w:val="24"/>
        </w:rPr>
      </w:pPr>
      <w:r w:rsidRPr="00713E0A">
        <w:rPr>
          <w:rFonts w:ascii="Times New Roman" w:hAnsi="Times New Roman" w:cs="Times New Roman"/>
          <w:b/>
          <w:sz w:val="24"/>
        </w:rPr>
        <w:lastRenderedPageBreak/>
        <w:t>Instructions:</w:t>
      </w:r>
      <w:r w:rsidRPr="00713E0A">
        <w:rPr>
          <w:rFonts w:ascii="Times New Roman" w:hAnsi="Times New Roman" w:cs="Times New Roman"/>
          <w:sz w:val="24"/>
        </w:rPr>
        <w:t xml:space="preserve">  Your deliverable will be a functioning Excel spreadsheet with each problem on a separate worksheet page.  For each </w:t>
      </w:r>
      <w:proofErr w:type="gramStart"/>
      <w:r w:rsidRPr="00713E0A">
        <w:rPr>
          <w:rFonts w:ascii="Times New Roman" w:hAnsi="Times New Roman" w:cs="Times New Roman"/>
          <w:sz w:val="24"/>
        </w:rPr>
        <w:t>problem</w:t>
      </w:r>
      <w:proofErr w:type="gramEnd"/>
      <w:r w:rsidRPr="00713E0A">
        <w:rPr>
          <w:rFonts w:ascii="Times New Roman" w:hAnsi="Times New Roman" w:cs="Times New Roman"/>
          <w:sz w:val="24"/>
        </w:rPr>
        <w:t xml:space="preserve"> a fully populated Solver dialog box will be available and your model should solve in a test by the instructor. The deliverable will be uploaded to Canvas by the assignment deadline stated on the Lesson Plan.  Include a cover page for your file which lists your name and the names of any other group members deserving credit for this work.  Group sizes may be no larger than 4, and only one group member need submit the final deliverable.</w:t>
      </w:r>
    </w:p>
    <w:p w:rsidR="000860D6" w:rsidRPr="000860D6" w:rsidRDefault="000860D6" w:rsidP="000860D6">
      <w:pPr>
        <w:rPr>
          <w:rFonts w:ascii="Times New Roman" w:hAnsi="Times New Roman" w:cs="Times New Roman"/>
          <w:sz w:val="24"/>
        </w:rPr>
      </w:pPr>
    </w:p>
    <w:sectPr w:rsidR="000860D6" w:rsidRPr="000860D6" w:rsidSect="00713E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738AA"/>
    <w:multiLevelType w:val="hybridMultilevel"/>
    <w:tmpl w:val="22BA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3F2E1BA5"/>
    <w:multiLevelType w:val="hybridMultilevel"/>
    <w:tmpl w:val="2BFCE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64E5720"/>
    <w:multiLevelType w:val="hybridMultilevel"/>
    <w:tmpl w:val="94EC886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75B90"/>
    <w:multiLevelType w:val="multilevel"/>
    <w:tmpl w:val="9E26B4E8"/>
    <w:numStyleLink w:val="ArticleSection"/>
  </w:abstractNum>
  <w:abstractNum w:abstractNumId="15"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8DD25F9"/>
    <w:multiLevelType w:val="hybridMultilevel"/>
    <w:tmpl w:val="B6962C86"/>
    <w:lvl w:ilvl="0" w:tplc="3BE661B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960E42"/>
    <w:multiLevelType w:val="multilevel"/>
    <w:tmpl w:val="9E26B4E8"/>
    <w:numStyleLink w:val="ArticleSection"/>
  </w:abstractNum>
  <w:abstractNum w:abstractNumId="18"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8"/>
  </w:num>
  <w:num w:numId="2">
    <w:abstractNumId w:val="17"/>
  </w:num>
  <w:num w:numId="3">
    <w:abstractNumId w:val="15"/>
  </w:num>
  <w:num w:numId="4">
    <w:abstractNumId w:val="11"/>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828"/>
    <w:rsid w:val="000860D6"/>
    <w:rsid w:val="000F1284"/>
    <w:rsid w:val="001439D2"/>
    <w:rsid w:val="001661F6"/>
    <w:rsid w:val="00227C41"/>
    <w:rsid w:val="002851FD"/>
    <w:rsid w:val="0036021B"/>
    <w:rsid w:val="00555281"/>
    <w:rsid w:val="00590C0C"/>
    <w:rsid w:val="00610E5E"/>
    <w:rsid w:val="00655131"/>
    <w:rsid w:val="00713E0A"/>
    <w:rsid w:val="00730A1A"/>
    <w:rsid w:val="00BF6ED4"/>
    <w:rsid w:val="00CA3828"/>
    <w:rsid w:val="00CD5806"/>
    <w:rsid w:val="00DA2B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docId w15:val="{46E9EE8E-FA43-4750-B939-B05C48A6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828"/>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NoSpacing">
    <w:name w:val="No Spacing"/>
    <w:basedOn w:val="Normal"/>
    <w:uiPriority w:val="1"/>
    <w:qFormat/>
    <w:rsid w:val="00CA3828"/>
    <w:pPr>
      <w:spacing w:after="0" w:line="240" w:lineRule="auto"/>
    </w:pPr>
    <w:rPr>
      <w:rFonts w:ascii="Calibri" w:eastAsia="Times New Roman" w:hAnsi="Calibri" w:cs="Times New Roman"/>
      <w:sz w:val="24"/>
      <w:szCs w:val="32"/>
    </w:rPr>
  </w:style>
  <w:style w:type="paragraph" w:styleId="ListParagraph">
    <w:name w:val="List Paragraph"/>
    <w:basedOn w:val="Normal"/>
    <w:uiPriority w:val="34"/>
    <w:qFormat/>
    <w:rsid w:val="0008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18846">
      <w:bodyDiv w:val="1"/>
      <w:marLeft w:val="0"/>
      <w:marRight w:val="0"/>
      <w:marTop w:val="0"/>
      <w:marBottom w:val="0"/>
      <w:divBdr>
        <w:top w:val="none" w:sz="0" w:space="0" w:color="auto"/>
        <w:left w:val="none" w:sz="0" w:space="0" w:color="auto"/>
        <w:bottom w:val="none" w:sz="0" w:space="0" w:color="auto"/>
        <w:right w:val="none" w:sz="0" w:space="0" w:color="auto"/>
      </w:divBdr>
    </w:div>
    <w:div w:id="185171518">
      <w:bodyDiv w:val="1"/>
      <w:marLeft w:val="0"/>
      <w:marRight w:val="0"/>
      <w:marTop w:val="0"/>
      <w:marBottom w:val="0"/>
      <w:divBdr>
        <w:top w:val="none" w:sz="0" w:space="0" w:color="auto"/>
        <w:left w:val="none" w:sz="0" w:space="0" w:color="auto"/>
        <w:bottom w:val="none" w:sz="0" w:space="0" w:color="auto"/>
        <w:right w:val="none" w:sz="0" w:space="0" w:color="auto"/>
      </w:divBdr>
    </w:div>
    <w:div w:id="382754138">
      <w:bodyDiv w:val="1"/>
      <w:marLeft w:val="0"/>
      <w:marRight w:val="0"/>
      <w:marTop w:val="0"/>
      <w:marBottom w:val="0"/>
      <w:divBdr>
        <w:top w:val="none" w:sz="0" w:space="0" w:color="auto"/>
        <w:left w:val="none" w:sz="0" w:space="0" w:color="auto"/>
        <w:bottom w:val="none" w:sz="0" w:space="0" w:color="auto"/>
        <w:right w:val="none" w:sz="0" w:space="0" w:color="auto"/>
      </w:divBdr>
    </w:div>
    <w:div w:id="693305613">
      <w:bodyDiv w:val="1"/>
      <w:marLeft w:val="0"/>
      <w:marRight w:val="0"/>
      <w:marTop w:val="0"/>
      <w:marBottom w:val="0"/>
      <w:divBdr>
        <w:top w:val="none" w:sz="0" w:space="0" w:color="auto"/>
        <w:left w:val="none" w:sz="0" w:space="0" w:color="auto"/>
        <w:bottom w:val="none" w:sz="0" w:space="0" w:color="auto"/>
        <w:right w:val="none" w:sz="0" w:space="0" w:color="auto"/>
      </w:divBdr>
    </w:div>
    <w:div w:id="1288582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Word%202003%20l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5C6EEA5-5973-4CED-8F25-9F35A0BD1B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2003 look template</Template>
  <TotalTime>213</TotalTime>
  <Pages>7</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7</cp:revision>
  <dcterms:created xsi:type="dcterms:W3CDTF">2017-04-19T17:19:00Z</dcterms:created>
  <dcterms:modified xsi:type="dcterms:W3CDTF">2017-08-30T15:00:00Z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TC101996529990</vt:lpwstr>
  </property>
</Properties>
</file>